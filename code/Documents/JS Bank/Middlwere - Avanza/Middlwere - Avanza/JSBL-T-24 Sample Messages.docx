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="5495" w:tblpY="3632"/>
        <w:tblW w:w="0" w:type="auto"/>
        <w:tblBorders>
          <w:top w:val="single" w:sz="36" w:space="0" w:color="AA256F"/>
          <w:bottom w:val="single" w:sz="36" w:space="0" w:color="AA256F"/>
          <w:insideH w:val="single" w:sz="36" w:space="0" w:color="AA256F"/>
          <w:insideV w:val="single" w:sz="36" w:space="0" w:color="AA256F"/>
        </w:tblBorders>
        <w:tblLayout w:type="fixed"/>
        <w:tblCellMar>
          <w:top w:w="360" w:type="dxa"/>
          <w:left w:w="115" w:type="dxa"/>
          <w:bottom w:w="360" w:type="dxa"/>
          <w:right w:w="115" w:type="dxa"/>
        </w:tblCellMar>
        <w:tblLook w:val="04A0"/>
      </w:tblPr>
      <w:tblGrid>
        <w:gridCol w:w="4855"/>
      </w:tblGrid>
      <w:tr w:rsidR="00355965" w:rsidTr="00BB48D5">
        <w:sdt>
          <w:sdtPr>
            <w:alias w:val="Title"/>
            <w:id w:val="13553149"/>
            <w:placeholder>
              <w:docPart w:val="526988D0E790464C9E001971BDCDB42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4855" w:type="dxa"/>
                <w:tcMar>
                  <w:top w:w="0" w:type="dxa"/>
                  <w:bottom w:w="0" w:type="dxa"/>
                </w:tcMar>
                <w:vAlign w:val="center"/>
              </w:tcPr>
              <w:p w:rsidR="00355965" w:rsidRDefault="00B24AA3" w:rsidP="00B24AA3">
                <w:pPr>
                  <w:pStyle w:val="DocumentTitle"/>
                  <w:spacing w:after="0" w:line="240" w:lineRule="auto"/>
                  <w:ind w:left="450"/>
                  <w:jc w:val="left"/>
                </w:pPr>
                <w:r>
                  <w:t>JS Bank</w:t>
                </w:r>
              </w:p>
            </w:tc>
          </w:sdtContent>
        </w:sdt>
      </w:tr>
      <w:tr w:rsidR="00355965" w:rsidTr="00BB48D5">
        <w:sdt>
          <w:sdtPr>
            <w:rPr>
              <w:sz w:val="40"/>
              <w:szCs w:val="40"/>
            </w:rPr>
            <w:alias w:val="Subtitle"/>
            <w:id w:val="13553153"/>
            <w:placeholder>
              <w:docPart w:val="6BFBDF8325E24678BADEE7045FED755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4855" w:type="dxa"/>
                <w:tcMar>
                  <w:top w:w="0" w:type="dxa"/>
                  <w:bottom w:w="0" w:type="dxa"/>
                </w:tcMar>
                <w:vAlign w:val="center"/>
              </w:tcPr>
              <w:p w:rsidR="00355965" w:rsidRDefault="00B24AA3" w:rsidP="00B24AA3">
                <w:pPr>
                  <w:pStyle w:val="NoSpacing"/>
                  <w:ind w:left="450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T-24 Sample Messages</w:t>
                </w:r>
              </w:p>
            </w:tc>
          </w:sdtContent>
        </w:sdt>
      </w:tr>
      <w:tr w:rsidR="00355965" w:rsidTr="00BB48D5">
        <w:tc>
          <w:tcPr>
            <w:tcW w:w="4855" w:type="dxa"/>
            <w:tcMar>
              <w:top w:w="0" w:type="dxa"/>
              <w:bottom w:w="0" w:type="dxa"/>
            </w:tcMar>
            <w:vAlign w:val="center"/>
          </w:tcPr>
          <w:sdt>
            <w:sdtPr>
              <w:alias w:val="Date"/>
              <w:tag w:val="Date"/>
              <w:id w:val="-8066939"/>
              <w:placeholder>
                <w:docPart w:val="B752568A61BE4161ACC10159483C2F03"/>
              </w:placeholder>
              <w:date w:fullDate="2013-12-17T00:00:00Z">
                <w:dateFormat w:val="MMMM d, yyyy"/>
                <w:lid w:val="en-US"/>
                <w:storeMappedDataAs w:val="dateTime"/>
                <w:calendar w:val="gregorian"/>
              </w:date>
            </w:sdtPr>
            <w:sdtContent>
              <w:p w:rsidR="00355965" w:rsidRPr="00355965" w:rsidRDefault="007968E3" w:rsidP="00673E61">
                <w:pPr>
                  <w:pStyle w:val="DocumentDate"/>
                  <w:spacing w:before="200" w:line="240" w:lineRule="auto"/>
                  <w:ind w:left="450"/>
                  <w:jc w:val="left"/>
                </w:pPr>
                <w:r>
                  <w:t>December 17, 2013</w:t>
                </w:r>
              </w:p>
            </w:sdtContent>
          </w:sdt>
        </w:tc>
      </w:tr>
      <w:tr w:rsidR="001744FB" w:rsidRPr="00355965" w:rsidTr="001744FB">
        <w:trPr>
          <w:trHeight w:val="504"/>
        </w:trPr>
        <w:sdt>
          <w:sdtPr>
            <w:alias w:val="Document Version"/>
            <w:tag w:val="Document Version"/>
            <w:id w:val="-1720737138"/>
            <w:placeholder>
              <w:docPart w:val="539D7BAB611B4F5C86294E8429FD258F"/>
            </w:placeholder>
          </w:sdtPr>
          <w:sdtContent>
            <w:tc>
              <w:tcPr>
                <w:tcW w:w="4855" w:type="dxa"/>
                <w:tcMar>
                  <w:top w:w="0" w:type="dxa"/>
                  <w:bottom w:w="0" w:type="dxa"/>
                </w:tcMar>
                <w:vAlign w:val="center"/>
              </w:tcPr>
              <w:p w:rsidR="001744FB" w:rsidRPr="00355965" w:rsidRDefault="00C6395B" w:rsidP="009D3CCC">
                <w:pPr>
                  <w:pStyle w:val="DocumentDate"/>
                  <w:spacing w:before="200" w:line="240" w:lineRule="auto"/>
                  <w:ind w:left="450"/>
                  <w:jc w:val="left"/>
                </w:pPr>
                <w:r>
                  <w:t xml:space="preserve">Version: </w:t>
                </w:r>
                <w:r w:rsidR="009D3CCC">
                  <w:t>1.0</w:t>
                </w:r>
              </w:p>
            </w:tc>
          </w:sdtContent>
        </w:sdt>
      </w:tr>
    </w:tbl>
    <w:p w:rsidR="00791C86" w:rsidRDefault="00355965" w:rsidP="00673E61">
      <w:pPr>
        <w:tabs>
          <w:tab w:val="left" w:pos="903"/>
          <w:tab w:val="right" w:pos="11907"/>
        </w:tabs>
        <w:spacing w:line="240" w:lineRule="auto"/>
        <w:ind w:left="450"/>
        <w:rPr>
          <w:rFonts w:ascii="Impact" w:hAnsi="Impact"/>
          <w:sz w:val="5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-611505</wp:posOffset>
            </wp:positionV>
            <wp:extent cx="7567295" cy="10739120"/>
            <wp:effectExtent l="0" t="0" r="0" b="5080"/>
            <wp:wrapNone/>
            <wp:docPr id="9" name="Picture 9" descr="D:\Presentations\Avanza Corporate\Template\tem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esentations\Avanza Corporate\Template\tem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5" cy="1073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3F7C">
        <w:rPr>
          <w:rFonts w:ascii="Impact" w:hAnsi="Impact"/>
          <w:sz w:val="58"/>
        </w:rPr>
        <w:tab/>
      </w:r>
      <w:r w:rsidR="00863F7C">
        <w:rPr>
          <w:rFonts w:ascii="Impact" w:hAnsi="Impact"/>
          <w:sz w:val="58"/>
        </w:rPr>
        <w:tab/>
      </w:r>
    </w:p>
    <w:p w:rsidR="00791C86" w:rsidRDefault="00791C86" w:rsidP="00673E61">
      <w:pPr>
        <w:spacing w:line="240" w:lineRule="auto"/>
        <w:ind w:left="450"/>
        <w:jc w:val="right"/>
        <w:rPr>
          <w:rFonts w:ascii="Impact" w:hAnsi="Impact"/>
          <w:sz w:val="58"/>
        </w:rPr>
      </w:pPr>
    </w:p>
    <w:p w:rsidR="004703F2" w:rsidRDefault="004703F2" w:rsidP="00673E61">
      <w:pPr>
        <w:spacing w:line="240" w:lineRule="auto"/>
        <w:ind w:left="450"/>
        <w:jc w:val="right"/>
        <w:rPr>
          <w:rFonts w:ascii="Impact" w:hAnsi="Impact"/>
          <w:sz w:val="58"/>
        </w:rPr>
      </w:pPr>
    </w:p>
    <w:p w:rsidR="004703F2" w:rsidRDefault="004703F2" w:rsidP="00673E61">
      <w:pPr>
        <w:spacing w:line="240" w:lineRule="auto"/>
        <w:ind w:left="450"/>
        <w:jc w:val="right"/>
        <w:rPr>
          <w:rFonts w:ascii="Impact" w:hAnsi="Impact"/>
          <w:sz w:val="58"/>
        </w:rPr>
      </w:pPr>
      <w:bookmarkStart w:id="0" w:name="_GoBack"/>
      <w:bookmarkEnd w:id="0"/>
    </w:p>
    <w:p w:rsidR="004703F2" w:rsidRDefault="004703F2" w:rsidP="00673E61">
      <w:pPr>
        <w:spacing w:line="240" w:lineRule="auto"/>
        <w:ind w:left="450"/>
        <w:jc w:val="right"/>
        <w:rPr>
          <w:rFonts w:ascii="Impact" w:hAnsi="Impact"/>
          <w:sz w:val="58"/>
        </w:rPr>
      </w:pPr>
    </w:p>
    <w:p w:rsidR="00E102A3" w:rsidRDefault="00E102A3" w:rsidP="00673E61">
      <w:pPr>
        <w:pStyle w:val="DocumentTitle"/>
        <w:spacing w:line="240" w:lineRule="auto"/>
        <w:ind w:left="450"/>
        <w:rPr>
          <w:sz w:val="58"/>
        </w:rPr>
      </w:pPr>
    </w:p>
    <w:p w:rsidR="00791C86" w:rsidRDefault="00791C86" w:rsidP="00673E61">
      <w:pPr>
        <w:pStyle w:val="DocumentSubtitle"/>
        <w:spacing w:line="240" w:lineRule="auto"/>
        <w:ind w:left="450"/>
      </w:pPr>
    </w:p>
    <w:p w:rsidR="00791C86" w:rsidRDefault="00791C86" w:rsidP="00673E61">
      <w:pPr>
        <w:spacing w:line="240" w:lineRule="auto"/>
        <w:ind w:left="450"/>
        <w:jc w:val="center"/>
        <w:rPr>
          <w:rFonts w:ascii="Impact" w:hAnsi="Impact"/>
          <w:sz w:val="60"/>
          <w:szCs w:val="60"/>
        </w:rPr>
      </w:pPr>
    </w:p>
    <w:p w:rsidR="00791C86" w:rsidRDefault="00791C86" w:rsidP="00673E61">
      <w:pPr>
        <w:spacing w:line="240" w:lineRule="auto"/>
        <w:ind w:left="450"/>
        <w:jc w:val="center"/>
        <w:rPr>
          <w:rFonts w:ascii="Impact" w:hAnsi="Impact"/>
          <w:sz w:val="60"/>
          <w:szCs w:val="60"/>
        </w:rPr>
      </w:pPr>
    </w:p>
    <w:p w:rsidR="00316C91" w:rsidRDefault="00316C91" w:rsidP="00673E61">
      <w:pPr>
        <w:pStyle w:val="DocumentDate"/>
        <w:spacing w:line="240" w:lineRule="auto"/>
        <w:ind w:left="450"/>
        <w:jc w:val="left"/>
        <w:sectPr w:rsidR="00316C91" w:rsidSect="00216E8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39" w:code="9"/>
          <w:pgMar w:top="0" w:right="0" w:bottom="0" w:left="0" w:header="720" w:footer="720" w:gutter="0"/>
          <w:cols w:space="720"/>
          <w:docGrid w:linePitch="360"/>
        </w:sectPr>
      </w:pPr>
    </w:p>
    <w:p w:rsidR="00446706" w:rsidRDefault="00D55A16" w:rsidP="00D55A16">
      <w:pPr>
        <w:spacing w:line="240" w:lineRule="auto"/>
        <w:rPr>
          <w:rFonts w:ascii="Impact" w:hAnsi="Impact"/>
          <w:color w:val="B11593"/>
          <w:sz w:val="50"/>
          <w:szCs w:val="60"/>
        </w:rPr>
      </w:pPr>
      <w:r w:rsidRPr="00D55A16">
        <w:rPr>
          <w:rFonts w:ascii="Impact" w:hAnsi="Impact"/>
          <w:color w:val="B11593"/>
          <w:sz w:val="50"/>
          <w:szCs w:val="60"/>
        </w:rPr>
        <w:lastRenderedPageBreak/>
        <w:t>Contents</w:t>
      </w:r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r w:rsidRPr="006711A7">
        <w:rPr>
          <w:color w:val="808080" w:themeColor="background1" w:themeShade="80"/>
        </w:rPr>
        <w:fldChar w:fldCharType="begin"/>
      </w:r>
      <w:r w:rsidR="000B659E" w:rsidRPr="006565E8">
        <w:rPr>
          <w:color w:val="808080" w:themeColor="background1" w:themeShade="80"/>
        </w:rPr>
        <w:instrText xml:space="preserve"> TOC \h \z \t "Style1,1,Style2,2,Style3,3" </w:instrText>
      </w:r>
      <w:r w:rsidRPr="006711A7">
        <w:rPr>
          <w:color w:val="808080" w:themeColor="background1" w:themeShade="80"/>
        </w:rPr>
        <w:fldChar w:fldCharType="separate"/>
      </w:r>
      <w:hyperlink w:anchor="_Toc375068661" w:history="1">
        <w:r w:rsidR="007968E3" w:rsidRPr="002378DB">
          <w:rPr>
            <w:rStyle w:val="Hyperlink"/>
            <w:rFonts w:ascii="Times New Roman" w:hAnsi="Times New Roman" w:cs="Times New Roman"/>
          </w:rPr>
          <w:t>1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Transactions code = 62(Title Fetch)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62" w:history="1">
        <w:r w:rsidR="007968E3" w:rsidRPr="002378DB">
          <w:rPr>
            <w:rStyle w:val="Hyperlink"/>
            <w:noProof/>
          </w:rPr>
          <w:t>1.1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63" w:history="1">
        <w:r w:rsidR="007968E3" w:rsidRPr="002378DB">
          <w:rPr>
            <w:rStyle w:val="Hyperlink"/>
            <w:noProof/>
          </w:rPr>
          <w:t>1.2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64" w:history="1">
        <w:r w:rsidR="007968E3" w:rsidRPr="002378DB">
          <w:rPr>
            <w:rStyle w:val="Hyperlink"/>
          </w:rPr>
          <w:t>2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31 (Balance inquiry)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65" w:history="1">
        <w:r w:rsidR="007968E3" w:rsidRPr="002378DB">
          <w:rPr>
            <w:rStyle w:val="Hyperlink"/>
            <w:noProof/>
          </w:rPr>
          <w:t>2.1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66" w:history="1">
        <w:r w:rsidR="007968E3" w:rsidRPr="002378DB">
          <w:rPr>
            <w:rStyle w:val="Hyperlink"/>
            <w:noProof/>
          </w:rPr>
          <w:t>2.2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67" w:history="1">
        <w:r w:rsidR="007968E3" w:rsidRPr="002378DB">
          <w:rPr>
            <w:rStyle w:val="Hyperlink"/>
          </w:rPr>
          <w:t>3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01(Withdrawal)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68" w:history="1">
        <w:r w:rsidR="007968E3" w:rsidRPr="002378DB">
          <w:rPr>
            <w:rStyle w:val="Hyperlink"/>
            <w:noProof/>
          </w:rPr>
          <w:t>3.1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69" w:history="1">
        <w:r w:rsidR="007968E3" w:rsidRPr="002378DB">
          <w:rPr>
            <w:rStyle w:val="Hyperlink"/>
            <w:noProof/>
          </w:rPr>
          <w:t>3.2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70" w:history="1">
        <w:r w:rsidR="007968E3" w:rsidRPr="002378DB">
          <w:rPr>
            <w:rStyle w:val="Hyperlink"/>
          </w:rPr>
          <w:t>4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53(mini Statement)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71" w:history="1">
        <w:r w:rsidR="007968E3" w:rsidRPr="002378DB">
          <w:rPr>
            <w:rStyle w:val="Hyperlink"/>
            <w:noProof/>
          </w:rPr>
          <w:t>4.1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72" w:history="1">
        <w:r w:rsidR="007968E3" w:rsidRPr="002378DB">
          <w:rPr>
            <w:rStyle w:val="Hyperlink"/>
            <w:noProof/>
          </w:rPr>
          <w:t>4.2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73" w:history="1">
        <w:r w:rsidR="007968E3" w:rsidRPr="002378DB">
          <w:rPr>
            <w:rStyle w:val="Hyperlink"/>
          </w:rPr>
          <w:t>5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40(Fund Transfer)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74" w:history="1">
        <w:r w:rsidR="007968E3" w:rsidRPr="002378DB">
          <w:rPr>
            <w:rStyle w:val="Hyperlink"/>
            <w:noProof/>
          </w:rPr>
          <w:t>5.1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75" w:history="1">
        <w:r w:rsidR="007968E3" w:rsidRPr="002378DB">
          <w:rPr>
            <w:rStyle w:val="Hyperlink"/>
            <w:noProof/>
          </w:rPr>
          <w:t>5.2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76" w:history="1">
        <w:r w:rsidR="007968E3" w:rsidRPr="002378DB">
          <w:rPr>
            <w:rStyle w:val="Hyperlink"/>
          </w:rPr>
          <w:t>6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 00 (Purchase)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77" w:history="1">
        <w:r w:rsidR="007968E3" w:rsidRPr="002378DB">
          <w:rPr>
            <w:rStyle w:val="Hyperlink"/>
            <w:noProof/>
          </w:rPr>
          <w:t>6.1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78" w:history="1">
        <w:r w:rsidR="007968E3" w:rsidRPr="002378DB">
          <w:rPr>
            <w:rStyle w:val="Hyperlink"/>
            <w:noProof/>
          </w:rPr>
          <w:t>6.2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79" w:history="1">
        <w:r w:rsidR="007968E3" w:rsidRPr="002378DB">
          <w:rPr>
            <w:rStyle w:val="Hyperlink"/>
          </w:rPr>
          <w:t>7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Transactions code = 53 (Ministatement)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80" w:history="1">
        <w:r w:rsidR="007968E3" w:rsidRPr="002378DB">
          <w:rPr>
            <w:rStyle w:val="Hyperlink"/>
            <w:noProof/>
          </w:rPr>
          <w:t>7.1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81" w:history="1">
        <w:r w:rsidR="007968E3" w:rsidRPr="002378DB">
          <w:rPr>
            <w:rStyle w:val="Hyperlink"/>
            <w:noProof/>
          </w:rPr>
          <w:t>7.2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82" w:history="1">
        <w:r w:rsidR="007968E3" w:rsidRPr="002378DB">
          <w:rPr>
            <w:rStyle w:val="Hyperlink"/>
          </w:rPr>
          <w:t>8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Transactions code = 41 (IBFT)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83" w:history="1">
        <w:r w:rsidR="007968E3" w:rsidRPr="002378DB">
          <w:rPr>
            <w:rStyle w:val="Hyperlink"/>
            <w:noProof/>
          </w:rPr>
          <w:t>8.1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84" w:history="1">
        <w:r w:rsidR="007968E3" w:rsidRPr="002378DB">
          <w:rPr>
            <w:rStyle w:val="Hyperlink"/>
            <w:noProof/>
          </w:rPr>
          <w:t>8.2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85" w:history="1">
        <w:r w:rsidR="007968E3" w:rsidRPr="002378DB">
          <w:rPr>
            <w:rStyle w:val="Hyperlink"/>
          </w:rPr>
          <w:t>9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73 (Utility Bill Payment)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86" w:history="1">
        <w:r w:rsidR="007968E3" w:rsidRPr="002378DB">
          <w:rPr>
            <w:rStyle w:val="Hyperlink"/>
            <w:noProof/>
          </w:rPr>
          <w:t>9.1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87" w:history="1">
        <w:r w:rsidR="007968E3" w:rsidRPr="002378DB">
          <w:rPr>
            <w:rStyle w:val="Hyperlink"/>
            <w:noProof/>
          </w:rPr>
          <w:t>9.2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88" w:history="1">
        <w:r w:rsidR="007968E3" w:rsidRPr="002378DB">
          <w:rPr>
            <w:rStyle w:val="Hyperlink"/>
          </w:rPr>
          <w:t>10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Trancation Code = 48 (IBFT Advice)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89" w:history="1">
        <w:r w:rsidR="007968E3" w:rsidRPr="002378DB">
          <w:rPr>
            <w:rStyle w:val="Hyperlink"/>
            <w:noProof/>
          </w:rPr>
          <w:t>10.1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90" w:history="1">
        <w:r w:rsidR="007968E3" w:rsidRPr="002378DB">
          <w:rPr>
            <w:rStyle w:val="Hyperlink"/>
            <w:noProof/>
          </w:rPr>
          <w:t>10.2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91" w:history="1">
        <w:r w:rsidR="007968E3" w:rsidRPr="002378DB">
          <w:rPr>
            <w:rStyle w:val="Hyperlink"/>
          </w:rPr>
          <w:t>11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67 (Account Full statement)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92" w:history="1">
        <w:r w:rsidR="007968E3" w:rsidRPr="002378DB">
          <w:rPr>
            <w:rStyle w:val="Hyperlink"/>
            <w:noProof/>
          </w:rPr>
          <w:t>11.1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93" w:history="1">
        <w:r w:rsidR="007968E3" w:rsidRPr="002378DB">
          <w:rPr>
            <w:rStyle w:val="Hyperlink"/>
            <w:noProof/>
          </w:rPr>
          <w:t>11.2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94" w:history="1">
        <w:r w:rsidR="007968E3" w:rsidRPr="002378DB">
          <w:rPr>
            <w:rStyle w:val="Hyperlink"/>
          </w:rPr>
          <w:t>12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40 (Prepaid card recharge)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95" w:history="1">
        <w:r w:rsidR="007968E3" w:rsidRPr="002378DB">
          <w:rPr>
            <w:rStyle w:val="Hyperlink"/>
            <w:noProof/>
          </w:rPr>
          <w:t>12.1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96" w:history="1">
        <w:r w:rsidR="007968E3" w:rsidRPr="002378DB">
          <w:rPr>
            <w:rStyle w:val="Hyperlink"/>
            <w:noProof/>
          </w:rPr>
          <w:t>12.2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697" w:history="1">
        <w:r w:rsidR="007968E3" w:rsidRPr="002378DB">
          <w:rPr>
            <w:rStyle w:val="Hyperlink"/>
          </w:rPr>
          <w:t>13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77(Transaction fee inquiry)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98" w:history="1">
        <w:r w:rsidR="007968E3" w:rsidRPr="002378DB">
          <w:rPr>
            <w:rStyle w:val="Hyperlink"/>
            <w:noProof/>
          </w:rPr>
          <w:t>13.1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699" w:history="1">
        <w:r w:rsidR="007968E3" w:rsidRPr="002378DB">
          <w:rPr>
            <w:rStyle w:val="Hyperlink"/>
            <w:noProof/>
          </w:rPr>
          <w:t>13.2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700" w:history="1">
        <w:r w:rsidR="007968E3" w:rsidRPr="002378DB">
          <w:rPr>
            <w:rStyle w:val="Hyperlink"/>
          </w:rPr>
          <w:t>14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79 (Store Registeration Data)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01" w:history="1">
        <w:r w:rsidR="007968E3" w:rsidRPr="002378DB">
          <w:rPr>
            <w:rStyle w:val="Hyperlink"/>
            <w:noProof/>
          </w:rPr>
          <w:t>14.1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02" w:history="1">
        <w:r w:rsidR="007968E3" w:rsidRPr="002378DB">
          <w:rPr>
            <w:rStyle w:val="Hyperlink"/>
            <w:noProof/>
          </w:rPr>
          <w:t>14.2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703" w:history="1">
        <w:r w:rsidR="007968E3" w:rsidRPr="002378DB">
          <w:rPr>
            <w:rStyle w:val="Hyperlink"/>
          </w:rPr>
          <w:t>15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53 (Account Details Checking)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68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04" w:history="1">
        <w:r w:rsidR="007968E3" w:rsidRPr="002378DB">
          <w:rPr>
            <w:rStyle w:val="Hyperlink"/>
            <w:noProof/>
          </w:rPr>
          <w:t>15.1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05" w:history="1">
        <w:r w:rsidR="007968E3" w:rsidRPr="002378DB">
          <w:rPr>
            <w:rStyle w:val="Hyperlink"/>
            <w:noProof/>
          </w:rPr>
          <w:t>15.2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706" w:history="1">
        <w:r w:rsidR="007968E3" w:rsidRPr="002378DB">
          <w:rPr>
            <w:rStyle w:val="Hyperlink"/>
          </w:rPr>
          <w:t>16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66 (Checking Account Summary)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72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07" w:history="1">
        <w:r w:rsidR="007968E3" w:rsidRPr="002378DB">
          <w:rPr>
            <w:rStyle w:val="Hyperlink"/>
            <w:noProof/>
          </w:rPr>
          <w:t>16.1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08" w:history="1">
        <w:r w:rsidR="007968E3" w:rsidRPr="002378DB">
          <w:rPr>
            <w:rStyle w:val="Hyperlink"/>
            <w:noProof/>
          </w:rPr>
          <w:t>16.2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709" w:history="1">
        <w:r w:rsidR="007968E3" w:rsidRPr="002378DB">
          <w:rPr>
            <w:rStyle w:val="Hyperlink"/>
          </w:rPr>
          <w:t>17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69 (Loan Account Details)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10" w:history="1">
        <w:r w:rsidR="007968E3" w:rsidRPr="002378DB">
          <w:rPr>
            <w:rStyle w:val="Hyperlink"/>
            <w:noProof/>
          </w:rPr>
          <w:t>17.1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11" w:history="1">
        <w:r w:rsidR="007968E3" w:rsidRPr="002378DB">
          <w:rPr>
            <w:rStyle w:val="Hyperlink"/>
            <w:noProof/>
          </w:rPr>
          <w:t>17.2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712" w:history="1">
        <w:r w:rsidR="007968E3" w:rsidRPr="002378DB">
          <w:rPr>
            <w:rStyle w:val="Hyperlink"/>
          </w:rPr>
          <w:t>18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75 (Stop Cheque Payment)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13" w:history="1">
        <w:r w:rsidR="007968E3" w:rsidRPr="002378DB">
          <w:rPr>
            <w:rStyle w:val="Hyperlink"/>
            <w:noProof/>
          </w:rPr>
          <w:t>18.1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14" w:history="1">
        <w:r w:rsidR="007968E3" w:rsidRPr="002378DB">
          <w:rPr>
            <w:rStyle w:val="Hyperlink"/>
            <w:noProof/>
          </w:rPr>
          <w:t>18.2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1"/>
        <w:rPr>
          <w:rFonts w:asciiTheme="minorHAnsi" w:eastAsiaTheme="minorEastAsia" w:hAnsiTheme="minorHAnsi"/>
          <w:b w:val="0"/>
        </w:rPr>
      </w:pPr>
      <w:hyperlink w:anchor="_Toc375068715" w:history="1">
        <w:r w:rsidR="007968E3" w:rsidRPr="002378DB">
          <w:rPr>
            <w:rStyle w:val="Hyperlink"/>
          </w:rPr>
          <w:t>19</w:t>
        </w:r>
        <w:r w:rsidR="007968E3">
          <w:rPr>
            <w:rFonts w:asciiTheme="minorHAnsi" w:eastAsiaTheme="minorEastAsia" w:hAnsiTheme="minorHAnsi"/>
            <w:b w:val="0"/>
          </w:rPr>
          <w:tab/>
        </w:r>
        <w:r w:rsidR="007968E3" w:rsidRPr="002378DB">
          <w:rPr>
            <w:rStyle w:val="Hyperlink"/>
          </w:rPr>
          <w:t>Transaction Code = 76 (Instrument Status)</w:t>
        </w:r>
        <w:r w:rsidR="007968E3">
          <w:rPr>
            <w:webHidden/>
          </w:rPr>
          <w:tab/>
        </w:r>
        <w:r>
          <w:rPr>
            <w:webHidden/>
          </w:rPr>
          <w:fldChar w:fldCharType="begin"/>
        </w:r>
        <w:r w:rsidR="007968E3">
          <w:rPr>
            <w:webHidden/>
          </w:rPr>
          <w:instrText xml:space="preserve"> PAGEREF _Toc375068715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68E3"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16" w:history="1">
        <w:r w:rsidR="007968E3" w:rsidRPr="002378DB">
          <w:rPr>
            <w:rStyle w:val="Hyperlink"/>
            <w:noProof/>
          </w:rPr>
          <w:t>19.1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Request message to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968E3" w:rsidRDefault="006711A7">
      <w:pPr>
        <w:pStyle w:val="TOC2"/>
        <w:tabs>
          <w:tab w:val="left" w:pos="880"/>
          <w:tab w:val="right" w:leader="dot" w:pos="10250"/>
        </w:tabs>
        <w:rPr>
          <w:rFonts w:eastAsiaTheme="minorEastAsia"/>
          <w:noProof/>
        </w:rPr>
      </w:pPr>
      <w:hyperlink w:anchor="_Toc375068717" w:history="1">
        <w:r w:rsidR="007968E3" w:rsidRPr="002378DB">
          <w:rPr>
            <w:rStyle w:val="Hyperlink"/>
            <w:noProof/>
          </w:rPr>
          <w:t>19.2</w:t>
        </w:r>
        <w:r w:rsidR="007968E3">
          <w:rPr>
            <w:rFonts w:eastAsiaTheme="minorEastAsia"/>
            <w:noProof/>
          </w:rPr>
          <w:tab/>
        </w:r>
        <w:r w:rsidR="007968E3" w:rsidRPr="002378DB">
          <w:rPr>
            <w:rStyle w:val="Hyperlink"/>
            <w:noProof/>
          </w:rPr>
          <w:t>Response message from T24</w:t>
        </w:r>
        <w:r w:rsidR="007968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8E3">
          <w:rPr>
            <w:noProof/>
            <w:webHidden/>
          </w:rPr>
          <w:instrText xml:space="preserve"> PAGEREF _Toc375068717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8E3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E42976" w:rsidRDefault="006711A7" w:rsidP="00673E61">
      <w:pPr>
        <w:pStyle w:val="DocumentDate"/>
        <w:spacing w:line="240" w:lineRule="auto"/>
        <w:ind w:left="450"/>
        <w:jc w:val="left"/>
      </w:pPr>
      <w:r w:rsidRPr="006565E8">
        <w:fldChar w:fldCharType="end"/>
      </w:r>
    </w:p>
    <w:p w:rsidR="009D3CCC" w:rsidRDefault="009D3CCC" w:rsidP="00673E61">
      <w:pPr>
        <w:pStyle w:val="DocumentDate"/>
        <w:spacing w:line="240" w:lineRule="auto"/>
        <w:ind w:left="450"/>
        <w:jc w:val="left"/>
      </w:pPr>
    </w:p>
    <w:p w:rsidR="009D3CCC" w:rsidRDefault="009D3CCC" w:rsidP="00673E61">
      <w:pPr>
        <w:pStyle w:val="DocumentDate"/>
        <w:spacing w:line="240" w:lineRule="auto"/>
        <w:ind w:left="450"/>
        <w:jc w:val="left"/>
      </w:pPr>
    </w:p>
    <w:p w:rsidR="009D3CCC" w:rsidRDefault="009D3CCC" w:rsidP="00673E61">
      <w:pPr>
        <w:pStyle w:val="DocumentDate"/>
        <w:spacing w:line="240" w:lineRule="auto"/>
        <w:ind w:left="450"/>
        <w:jc w:val="left"/>
      </w:pPr>
    </w:p>
    <w:p w:rsidR="009D3CCC" w:rsidRDefault="009D3CCC" w:rsidP="00673E61">
      <w:pPr>
        <w:pStyle w:val="DocumentDate"/>
        <w:spacing w:line="240" w:lineRule="auto"/>
        <w:ind w:left="450"/>
        <w:jc w:val="left"/>
      </w:pPr>
    </w:p>
    <w:p w:rsidR="009D3CCC" w:rsidRDefault="009D3CCC" w:rsidP="00673E61">
      <w:pPr>
        <w:pStyle w:val="DocumentDate"/>
        <w:spacing w:line="240" w:lineRule="auto"/>
        <w:ind w:left="450"/>
        <w:jc w:val="left"/>
      </w:pPr>
    </w:p>
    <w:p w:rsidR="009D3CCC" w:rsidRDefault="009D3CCC" w:rsidP="00673E61">
      <w:pPr>
        <w:pStyle w:val="DocumentDate"/>
        <w:spacing w:line="240" w:lineRule="auto"/>
        <w:ind w:left="450"/>
        <w:jc w:val="left"/>
      </w:pPr>
    </w:p>
    <w:p w:rsidR="00336358" w:rsidRDefault="00336358" w:rsidP="00673E61">
      <w:pPr>
        <w:pStyle w:val="DocumentDate"/>
        <w:spacing w:line="240" w:lineRule="auto"/>
        <w:ind w:left="450"/>
        <w:jc w:val="left"/>
      </w:pPr>
    </w:p>
    <w:p w:rsidR="00336358" w:rsidRDefault="00336358" w:rsidP="00673E61">
      <w:pPr>
        <w:pStyle w:val="DocumentDate"/>
        <w:spacing w:line="240" w:lineRule="auto"/>
        <w:ind w:left="450"/>
        <w:jc w:val="left"/>
      </w:pPr>
    </w:p>
    <w:p w:rsidR="00CB7B53" w:rsidRDefault="00CB7B53" w:rsidP="00673E61">
      <w:pPr>
        <w:pStyle w:val="DocumentDate"/>
        <w:spacing w:line="240" w:lineRule="auto"/>
        <w:ind w:left="450"/>
        <w:jc w:val="left"/>
      </w:pPr>
    </w:p>
    <w:p w:rsidR="00CB7B53" w:rsidRDefault="00CB7B53" w:rsidP="00673E61">
      <w:pPr>
        <w:pStyle w:val="DocumentDate"/>
        <w:spacing w:line="240" w:lineRule="auto"/>
        <w:ind w:left="450"/>
        <w:jc w:val="left"/>
      </w:pPr>
    </w:p>
    <w:p w:rsidR="00CB7B53" w:rsidRDefault="00CB7B53" w:rsidP="00673E61">
      <w:pPr>
        <w:pStyle w:val="DocumentDate"/>
        <w:spacing w:line="240" w:lineRule="auto"/>
        <w:ind w:left="450"/>
        <w:jc w:val="left"/>
      </w:pPr>
    </w:p>
    <w:p w:rsidR="008951C7" w:rsidRDefault="008951C7" w:rsidP="008951C7">
      <w:pPr>
        <w:pStyle w:val="Heading1"/>
      </w:pPr>
    </w:p>
    <w:p w:rsidR="008951C7" w:rsidRPr="007968E3" w:rsidRDefault="008951C7" w:rsidP="007968E3">
      <w:pPr>
        <w:pStyle w:val="Style1"/>
      </w:pPr>
      <w:bookmarkStart w:id="1" w:name="_Toc375068661"/>
      <w:r w:rsidRPr="007968E3">
        <w:t>Transactions code = 62(Title Fetch)</w:t>
      </w:r>
      <w:bookmarkEnd w:id="1"/>
    </w:p>
    <w:p w:rsidR="008951C7" w:rsidRPr="00730E2C" w:rsidRDefault="008951C7" w:rsidP="008951C7">
      <w:pPr>
        <w:rPr>
          <w:rFonts w:ascii="Times New Roman" w:hAnsi="Times New Roman" w:cs="Times New Roman"/>
          <w:b/>
          <w:sz w:val="24"/>
          <w:szCs w:val="24"/>
        </w:rPr>
      </w:pPr>
    </w:p>
    <w:p w:rsidR="008951C7" w:rsidRPr="00730E2C" w:rsidRDefault="008951C7" w:rsidP="007968E3">
      <w:pPr>
        <w:pStyle w:val="Style2"/>
        <w:ind w:left="1080" w:hanging="810"/>
      </w:pPr>
      <w:bookmarkStart w:id="2" w:name="_Toc375068662"/>
      <w:r w:rsidRPr="00730E2C">
        <w:t>Request message to T24</w:t>
      </w:r>
      <w:bookmarkEnd w:id="2"/>
    </w:p>
    <w:p w:rsidR="008951C7" w:rsidRDefault="008951C7" w:rsidP="008951C7"/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3 1 2 0 2 0 0 3 7 3 7 0 2 | 31 33 31 32 30 32 30 30 33 37 33 37 30 32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0 4 6 4 9 5 1 0 1 5 6 0 0 | 30 30 34 36 34 39 35 31 30 31 35 36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4 3 1 6 F F F F 6 2 0 0 0 0 | 34 33 31 36 46 46 46 46 36 32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0 0 0 0 4 5 0 0 0 0 0     | 30 30 30 30 30 34 35 30 30 30 30 30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1 2 0 2 0 0 | 20 20 20 20 20 20 20 20 31 32 30 32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3 7 3 7                     | 33 37 33 37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7 6 4 5 4 2 0 0 | 20 20 20 20 20 20 37 36 34 35 34 32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3 7 3 7 1 2 0 2 1 5 1 1 1 2 | 33 37 33 37 31 32 30 32 31 35 31 31 31 32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3                 6 0 4 2 | 30 33 20 20 20 20 20 20 20 20 36 30 34 32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9 0 1         6 | 20 20 20 20 20 20 39 30 31 20 20 20 20 36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2 7 8 7 3 0 0 0 0 0 0 0 0 0 | 32 37 38 37 33 30 30 30 30 30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1           4 6 4 9 5 1 0 | 30 31 20 20 20 20 20 34 36 34 39 35 31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5 6 0 0 4 3 1 6 = 1 5 1 1 | 31 35 36 30 30 34 33 31 36 3D 31 35 31 31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2 1 1 8 5 8 8 8 5 6       | 31 32 31 31 38 35 38 38 38 35 36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0 0 0 0 0 0 | 20 20 20 20 20 20 20 20 30 30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0 2 0 6 4                 | 30 30 32 30 36 34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5 6 1                     | 31 35 36 31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lastRenderedPageBreak/>
        <w:t xml:space="preserve"> |     1 5 6 1 0 0 0 0 0 0 0 0 | 20 20 31 35 36 31 30 30 30 30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5 6 B L O C K - M   </w:t>
      </w:r>
      <w:proofErr w:type="gramStart"/>
      <w:r w:rsidRPr="00C95A72">
        <w:rPr>
          <w:rFonts w:ascii="Times New Roman" w:hAnsi="Times New Roman" w:cs="Times New Roman"/>
          <w:sz w:val="16"/>
          <w:szCs w:val="16"/>
        </w:rPr>
        <w:t>N .</w:t>
      </w:r>
      <w:proofErr w:type="gramEnd"/>
      <w:r w:rsidRPr="00C95A72">
        <w:rPr>
          <w:rFonts w:ascii="Times New Roman" w:hAnsi="Times New Roman" w:cs="Times New Roman"/>
          <w:sz w:val="16"/>
          <w:szCs w:val="16"/>
        </w:rPr>
        <w:t xml:space="preserve">   | 31 35 36 42 4C 4F 43 4B 2D 4D 20 4E 2E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N A Z I M A B A D   B R A N | 4E 41 5A 49 4D 41 42 41 44 20 42 52 41 4E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C H                         | 43 48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6 3 1 0 0 0 0 0 0 0 0 0 0 0 | 36 33 31 30 30 30 30 30 30 30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0 0 0 0 0 0 0             | 30 30 30 30 30 30 30 30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5 8 6           | 20 20 20 20 20 20 35 38 36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0 1 5 6 0 1 0 0 9 2 7 | 20 20 20 30 31 35 36 30 31 30 30 39 32 37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8 3                       | 31 38 33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0 0 0 0 1 7 5 1 2 3   | 20 20 20 30 30 30 30 31 37 35 31 32 33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1 7 5 1 2 3       | 20 20 20 20 20 31 37 35 31 32 33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4 | 20 20 20 20 20 20 20 20 20 20 20 20 20 34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6 4 9 5 1           6 0 3 7 | 36 34 39 35 31 20 20 20 20 20 36 30 33 37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3 3           C J S   B A N | 33 33 20 20 20 20 20 43 4A 53 20 42 41 4E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K                           | 4B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3" w:name="_Toc375068663"/>
      <w:r w:rsidRPr="007968E3">
        <w:t>Response message from T24</w:t>
      </w:r>
      <w:bookmarkEnd w:id="3"/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3 1 2 0 2 0 0 3 7 3 7 0 2 | 31 33 31 32 30 32 30 30 33 37 33 37 30 32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0 4 6 4 9 5 1 0 1 5 6 0 0 | 31 30 34 36 34 39 35 31 30 31 35 36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4 3 1 6 F F F F 6 2 0 0 0 0 | 34 33 31 36 46 46 46 46 36 32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0 0 0 0 4 5 0 0 0 0 0     | 30 30 30 30 30 34 35 30 30 30 30 30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1 2 0 2 0 0 | 20 20 20 20 20 20 20 20 31 32 30 32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3 7 3 7                     | 33 37 33 37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7 6 4 5 4 2 0 0 | 20 20 20 20 20 20 37 36 34 35 34 32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3 7 3 7 1 2 0 2 1 5 1 1 1 2 | 33 37 33 37 31 32 30 32 31 35 31 31 31 32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3                 6 0 4 2 | 30 33 20 20 20 20 20 20 20 20 36 30 34 32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9 0 1         6 | 20 20 20 20 20 20 39 30 31 20 20 20 20 36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2 7 8 7 3 0 0 0 0 0 0 0 0 0 | 32 37 38 37 33 30 30 30 30 30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1           4 6 4 9 5 1 0 | 30 31 20 20 20 20 20 34 36 34 39 35 31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5 6 0 0 4 3 1 6 = 1 5 1 1 | 31 35 36 30 30 34 33 31 36 3D 31 35 31 31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2 1 1 8 5 8 8 8 5 6       | 31 32 31 31 38 35 38 38 38 35 36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0 0 0 0 0 0 | 20 20 20 20 20 20 20 20 30 30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0 2 0 6 4             0 0 | 30 30 32 30 36 34 20 20 20 20 20 20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5 6 1                     | 31 35 36 31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1 5 6 1 0 0 0 0 0 0 0 0 | 20 20 31 35 36 31 30 30 30 30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5 6 B L O C K - M   </w:t>
      </w:r>
      <w:proofErr w:type="gramStart"/>
      <w:r w:rsidRPr="00C95A72">
        <w:rPr>
          <w:rFonts w:ascii="Times New Roman" w:hAnsi="Times New Roman" w:cs="Times New Roman"/>
          <w:sz w:val="16"/>
          <w:szCs w:val="16"/>
        </w:rPr>
        <w:t>N .</w:t>
      </w:r>
      <w:proofErr w:type="gramEnd"/>
      <w:r w:rsidRPr="00C95A72">
        <w:rPr>
          <w:rFonts w:ascii="Times New Roman" w:hAnsi="Times New Roman" w:cs="Times New Roman"/>
          <w:sz w:val="16"/>
          <w:szCs w:val="16"/>
        </w:rPr>
        <w:t xml:space="preserve">   | 31 35 36 42 4C 4F 43 4B 2D 4D 20 4E 2E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N A Z I M A B A D   B R A N | 4E 41 5A 49 4D 41 42 41 44 20 42 52 41 4E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C H                         | 43 48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6 3 1 0 0 0 0 0 0 0 0 0 0 0 | 36 33 31 30 30 30 30 30 30 30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0 0 0 0 0 0 0             | 30 30 30 30 30 30 30 30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5 8 6           | 20 20 20 20 20 20 35 38 36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0 1 5 6 0 1 0 0 9 2 7 | 20 20 20 30 31 35 36 30 31 30 30 39 32 37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8 3                       | 31 38 33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0 0 0 0 1 7 5 1 2 3   | 20 20 20 30 30 30 30 31 37 35 31 32 33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0 0 0 0 1 7 5 1 2 | 20 20 20 20 20 30 30 30 30 31 37 35 31 32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3                     I F T | 33 20 20 20 20 20 20 20 20 20 20 49 46 54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I K H A R   A H M E D       | 49 4B 48 41 52 20 41 48 4D 45 44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J S   B a n | 20 20 20 20 20 20 20 20 4A 53 20 42 61 6E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C95A72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C95A72">
        <w:rPr>
          <w:rFonts w:ascii="Times New Roman" w:hAnsi="Times New Roman" w:cs="Times New Roman"/>
          <w:sz w:val="16"/>
          <w:szCs w:val="16"/>
        </w:rPr>
        <w:t xml:space="preserve">   L i m i t e d           | 6B 20 4C 69 6D 69 74 65 64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N o r t h   N a z i m a b a | 4E 6F 72 74 68 20 4E 61 7A 69 6D 61 62 61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C95A72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C95A72">
        <w:rPr>
          <w:rFonts w:ascii="Times New Roman" w:hAnsi="Times New Roman" w:cs="Times New Roman"/>
          <w:sz w:val="16"/>
          <w:szCs w:val="16"/>
        </w:rPr>
        <w:t xml:space="preserve">                           | 64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/>
    <w:p w:rsidR="008951C7" w:rsidRDefault="008951C7" w:rsidP="008951C7"/>
    <w:p w:rsidR="008951C7" w:rsidRDefault="008951C7" w:rsidP="008951C7"/>
    <w:p w:rsidR="008951C7" w:rsidRDefault="008951C7" w:rsidP="008951C7"/>
    <w:p w:rsidR="008951C7" w:rsidRDefault="008951C7" w:rsidP="008951C7"/>
    <w:p w:rsidR="008951C7" w:rsidRDefault="008951C7" w:rsidP="008951C7"/>
    <w:p w:rsidR="008951C7" w:rsidRDefault="008951C7" w:rsidP="008951C7"/>
    <w:p w:rsidR="008951C7" w:rsidRDefault="008951C7" w:rsidP="008951C7"/>
    <w:p w:rsidR="008951C7" w:rsidRDefault="008951C7" w:rsidP="008951C7"/>
    <w:p w:rsidR="008951C7" w:rsidRDefault="008951C7" w:rsidP="008951C7"/>
    <w:p w:rsidR="00664C1F" w:rsidRDefault="00664C1F" w:rsidP="008951C7"/>
    <w:p w:rsidR="008951C7" w:rsidRPr="008951C7" w:rsidRDefault="008951C7" w:rsidP="008951C7">
      <w:pPr>
        <w:pStyle w:val="Style1"/>
      </w:pPr>
      <w:bookmarkStart w:id="4" w:name="_Toc375068664"/>
      <w:r w:rsidRPr="008951C7">
        <w:lastRenderedPageBreak/>
        <w:t>Transaction Code = 31 (Balance inquiry)</w:t>
      </w:r>
      <w:bookmarkEnd w:id="4"/>
    </w:p>
    <w:p w:rsidR="008951C7" w:rsidRPr="00730E2C" w:rsidRDefault="008951C7" w:rsidP="008951C7">
      <w:pPr>
        <w:rPr>
          <w:rFonts w:ascii="Times New Roman" w:hAnsi="Times New Roman" w:cs="Times New Roman"/>
          <w:b/>
          <w:sz w:val="24"/>
          <w:szCs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5" w:name="_Toc375068665"/>
      <w:r w:rsidRPr="007968E3">
        <w:t>Request message to T24</w:t>
      </w:r>
      <w:bookmarkEnd w:id="5"/>
    </w:p>
    <w:p w:rsidR="008951C7" w:rsidRDefault="008951C7" w:rsidP="008951C7"/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3 1 2 0 2 0 0 1 3 1 5 0 2 | 31 33 31 32 30 32 30 30 31 33 31 35 30 32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0 F F F F F F F F F F F F | 30 30 46 46 46 46 46 46 46 46 46 46 46 46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F F F F F F F F 3 1 0 0 0 0 | 46 46 46 46 46 46 46 46 33 31 30 30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1 2 0 2 0 0 | 20 20 20 20 20 20 20 20 31 32 30 32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3 1 5 0 0 0 0 0 0 0 1 0 0 | 31 33 31 35 30 30 30 30 30 30 30 31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0 0 0 0 0 0 6 2 1 2 1 1 0 0 | 30 30 30 30 30 30 36 32 31 32 31 31 30 30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1 3 1 5 1 2 0 2             | 31 33 31 35 31 32 30 32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1 2 0 2         6 0 1 1 | 20 20 31 32 30 32 20 20 20 20 36 30 31 31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0 0 0     0 0   | 20 20 20 20 20 20 30 30 30 20 20 30 30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5 8 6     | 20 20 20 20 20 20 20 20 20 35 38 36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0 0 0 0 1 0 1 4 3 9   | 20 20 20 30 30 30 30 31 30 31 34 33 39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C95A72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Pr="00C95A72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/>
    <w:p w:rsidR="008951C7" w:rsidRPr="007968E3" w:rsidRDefault="008951C7" w:rsidP="007968E3">
      <w:pPr>
        <w:pStyle w:val="Style2"/>
        <w:ind w:left="1080" w:hanging="810"/>
      </w:pPr>
      <w:bookmarkStart w:id="6" w:name="_Toc375068666"/>
      <w:r w:rsidRPr="007968E3">
        <w:t>Response message from T24</w:t>
      </w:r>
      <w:bookmarkEnd w:id="6"/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1 3 1 2 0 2 0 0 1 3 1 5 0 2 | 31 33 31 32 30 32 30 30 31 33 31 35 30 32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1 0 F F F F F F F F F F F F | 31 30 46 46 46 46 46 46 46 46 46 46 46 46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F F F F F F F F 3 1 0 0 0 0 | 46 46 46 46 46 46 46 46 33 31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1 2 0 2 0 0 | 20 20 20 20 20 20 20 20 31 32 30 32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1 3 1 5 0 0 0 0 0 0 0 1 0 0 | 31 33 31 35 30 30 30 30 30 30 30 31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0 0 6 2 1 2 1 1 0 0 | 30 30 30 30 30 30 36 32 31 32 31 31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1 3 1 5 1 2 0 2             | 31 33 31 35 31 32 30 32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1 2 0 2         6 0 1 1 | 20 20 31 32 30 32 20 20 20 20 36 30 31 31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0 0 0     0 0   | 20 20 20 20 20 20 30 30 30 20 20 30 30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0 0 | 20 20 20 20 20 20 20 20 20 20 20 20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2 0 0 0 0 0 0 0 0 0 0 0 0 | 20 32 30 30 30 30 30 30 30 30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1 1 7 5 0 8 7 5     | 30 30 30 30 31 31 37 35 30 38 37 35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5 8 6     | 20 20 20 20 20 20 20 20 20 35 38 36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0 0 0 0 1 0 1 4 3 9   | 20 20 20 30 30 30 30 31 30 31 34 33 39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7" w:name="_Toc375068667"/>
      <w:r w:rsidRPr="008951C7">
        <w:t>Transaction Code = 01(Withdrawal)</w:t>
      </w:r>
      <w:bookmarkEnd w:id="7"/>
    </w:p>
    <w:p w:rsidR="008951C7" w:rsidRDefault="008951C7" w:rsidP="008951C7">
      <w:pPr>
        <w:rPr>
          <w:rFonts w:ascii="Times New Roman" w:hAnsi="Times New Roman" w:cs="Times New Roman"/>
          <w:b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8" w:name="_Toc375068668"/>
      <w:r w:rsidRPr="007968E3">
        <w:t>Request message to T24</w:t>
      </w:r>
      <w:bookmarkEnd w:id="8"/>
    </w:p>
    <w:p w:rsidR="008951C7" w:rsidRDefault="008951C7" w:rsidP="008951C7"/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1 3 1 2 0 1 2 3 5 9 3 1 0 2 | 31 33 31 32 30 31 32 33 35 39 33 31 30 32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4 3 7 4 6 0 0 0 0 0 0 2 | 30 30 34 33 37 34 36 30 30 30 30 30 30 32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7 6 1 2 F F F F 0 1 0 0 0 0 | 37 36 31 32 46 46 46 46 30 31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0 1 0 0 0 0 0 0 0 0 | 30 30 30 30 30 31 30 30 30 30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1 0 0 0 0 0 0         | 30 30 30 31 30 30 30 30 30 30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1 2 0 1 2 3 | 20 20 20 20 20 20 20 20 31 32 30 31 32 33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5 9 3 1 0 0 0 0 0 0 0 1     | 35 39 33 31 30 30 30 30 30 30 30 31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2 7 2 3 9 7 2 3 | 20 20 20 20 20 20 32 37 32 33 39 37 32 33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5 9 3 1 1 2 0 1 1 6 0 7 1 2 | 35 39 33 31 31 32 30 31 31 36 30 37 31 32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3 1 2 0 3         0 0 0 0 | 30 33 31 32 30 33 20 20 20 20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lastRenderedPageBreak/>
        <w:t xml:space="preserve"> |             9 0 1     0 0 6 | 20 20 20 20 20 20 39 30 31 20 20 30 30 36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3 7 3 3 0 0 0 0 0         | 30 33 37 33 33 30 30 30 30 30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; 4 3 7 4 6 0 | 20 20 20 20 20 20 20 3B 34 33 37 34 36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0 2 7 6 1 2 = 1 6 0 | 30 30 30 30 30 32 37 36 31 32 3D 31 36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7 1 2 6 5 2 0 = </w:t>
      </w:r>
      <w:proofErr w:type="gramStart"/>
      <w:r w:rsidRPr="00F7338E">
        <w:rPr>
          <w:rFonts w:ascii="Times New Roman" w:hAnsi="Times New Roman" w:cs="Times New Roman"/>
          <w:sz w:val="16"/>
          <w:szCs w:val="16"/>
        </w:rPr>
        <w:t>= ?</w:t>
      </w:r>
      <w:proofErr w:type="gramEnd"/>
      <w:r w:rsidRPr="00F7338E">
        <w:rPr>
          <w:rFonts w:ascii="Times New Roman" w:hAnsi="Times New Roman" w:cs="Times New Roman"/>
          <w:sz w:val="16"/>
          <w:szCs w:val="16"/>
        </w:rPr>
        <w:t xml:space="preserve">         | 37 31 32 36 35 32 30 3D 3D 3F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0 0 0 0 0 0 | 20 20 20 20 20 20 20 20 30 30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4 4                 | 30 30 30 30 34 34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0 1 0 1             | 30 30 30 30 30 31 30 31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0 0 9 1 0 0 0 0 0 0 0 9 | 20 20 30 30 39 31 30 30 30 30 30 30 30 39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9 J S   B a n k   L i m | 30 30 39 4A 53 20 42 61 6E 6B 20 4C 69 6D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F7338E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F7338E">
        <w:rPr>
          <w:rFonts w:ascii="Times New Roman" w:hAnsi="Times New Roman" w:cs="Times New Roman"/>
          <w:sz w:val="16"/>
          <w:szCs w:val="16"/>
        </w:rPr>
        <w:t xml:space="preserve"> t e d   - U p p e r   M a | 69 74 65 64 20 2D 55 70 70 65 72 20 4D 61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L a h o r e               P | 4C 61 68 6F 72 65 20 20 20 20 20 20 20 50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K                           | 4B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4 4 1 0 0 0 0 0 0 0 0 0 0 | 30 34 34 31 30 30 30 30 30 30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0 0 0 0 0 0         | 30 30 30 30 30 30 30 30 30 30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5 8 6 5 8 6     | 20 20 20 20 20 20 35 38 36 35 38 36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D 0 D 0 D 0 D 0 D 0 D 0 D | 20 44 30 44 30 44 30 44 30 44 30 44 30 44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D 0                       | 30 44 30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0 2 0 0 2 7 2 3 | 20 20 20 20 20 20 30 32 30 30 32 37 32 33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9 7 1 2 0 1 2 3 5 9 3 1 6 0 | 39 37 31 32 30 31 32 33 35 39 33 31 36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3 7 3 3 0 0 0 0 0           | 33 37 33 33 30 30 30 30 30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0 0 0 0 2 5 9 6 8 7   | 20 20 20 30 30 30 30 32 35 39 36 38 37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C W - A T M 2 0 1 3 1 | 20 20 20 43 57 2D 41 54 4D 32 30 31 33 31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2 0 1 2 3 5 9 3 1 2 7 2 3 9 | 32 30 31 32 33 35 39 33 31 32 37 32 33 39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7 1 2 3 4                   | 37 31 32 33 34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9" w:name="_Toc375068669"/>
      <w:r w:rsidRPr="007968E3">
        <w:t>Response message from T24</w:t>
      </w:r>
      <w:bookmarkEnd w:id="9"/>
    </w:p>
    <w:p w:rsidR="007968E3" w:rsidRDefault="007968E3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1 3 1 2 0 1 2 3 5 9 3 1 0 2 | 31 33 31 32 30 31 32 33 35 39 33 31 30 32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1 0 4 3 7 4 6 0 0 0 0 0 0 2 | 31 30 34 33 37 34 36 30 30 30 30 30 30 32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lastRenderedPageBreak/>
        <w:t xml:space="preserve"> | 7 6 1 2 F F F F 0 1 0 0 0 0 | 37 36 31 32 46 46 46 46 30 31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0 1 0 0 0 0 0 0 0 0 | 30 30 30 30 30 31 30 30 30 30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1 0 0 0 0 0 0         | 30 30 30 31 30 30 30 30 30 30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1 2 0 1 2 3 | 20 20 20 20 20 20 20 20 31 32 30 31 32 33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5 9 3 1 0 0 0 0 0 0 0 1     | 35 39 33 31 30 30 30 30 30 30 30 31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2 7 2 3 9 7 2 3 | 20 20 20 20 20 20 32 37 32 33 39 37 32 33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5 9 3 1 1 2 0 1 1 6 0 7 1 2 | 35 39 33 31 31 32 30 31 31 36 30 37 31 32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3 1 2 0 3         0 0 0 0 | 30 33 31 32 30 33 20 20 20 20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9 0 1     0 0 6 | 20 20 20 20 20 20 39 30 31 20 20 30 30 36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3 7 3 3 0 0 0 0 0         | 30 33 37 33 33 30 30 30 30 30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; 4 3 7 4 6 0 | 20 20 20 20 20 20 20 3B 34 33 37 34 36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0 2 7 6 1 2 = 1 6 0 | 30 30 30 30 30 32 37 36 31 32 3D 31 36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7 1 2 6 5 2 0 = </w:t>
      </w:r>
      <w:proofErr w:type="gramStart"/>
      <w:r w:rsidRPr="00F7338E">
        <w:rPr>
          <w:rFonts w:ascii="Times New Roman" w:hAnsi="Times New Roman" w:cs="Times New Roman"/>
          <w:sz w:val="16"/>
          <w:szCs w:val="16"/>
        </w:rPr>
        <w:t>= ?</w:t>
      </w:r>
      <w:proofErr w:type="gramEnd"/>
      <w:r w:rsidRPr="00F7338E">
        <w:rPr>
          <w:rFonts w:ascii="Times New Roman" w:hAnsi="Times New Roman" w:cs="Times New Roman"/>
          <w:sz w:val="16"/>
          <w:szCs w:val="16"/>
        </w:rPr>
        <w:t xml:space="preserve">         | 37 31 32 36 35 32 30 3D 3D 3F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0 0 0 0 0 0 | 20 20 20 20 20 20 20 20 30 30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4 4             0 0 | 30 30 30 30 34 34 20 20 20 20 20 20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0 1 0 1             | 30 30 30 30 30 31 30 31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0 0 9 1 0 0 0 0 0 0 0 9 | 20 20 30 30 39 31 30 30 30 30 30 30 30 39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9 J S   B a n k   L i m | 30 30 39 4A 53 20 42 61 6E 6B 20 4C 69 6D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F7338E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F7338E">
        <w:rPr>
          <w:rFonts w:ascii="Times New Roman" w:hAnsi="Times New Roman" w:cs="Times New Roman"/>
          <w:sz w:val="16"/>
          <w:szCs w:val="16"/>
        </w:rPr>
        <w:t xml:space="preserve"> t e d   - U p p e r   M a | 69 74 65 64 20 2D 55 70 70 65 72 20 4D 61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L a h o r e               P | 4C 61 68 6F 72 65 20 20 20 20 20 20 20 50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K 2 0 0 0 0 0 0 0 0 0 0 0 0 | 4B 32 30 30 30 30 30 30 30 30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0 2 0 7 2 5 0 0 2 0 | 30 30 30 30 30 32 30 37 32 35 30 30 32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4 4 1 0 0 0 0 0 0 0 0 0 0 | 30 34 34 31 30 30 30 30 30 30 30 30 30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0 0 0 0 0 0 0 0 0         | 30 30 30 30 30 30 30 30 30 30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5 8 6 5 8 6     | 20 20 20 20 20 20 35 38 36 35 38 36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D 0 D 0 D 0 D 0 D 0 D 0 D | 20 44 30 44 30 44 30 44 30 44 30 44 30 44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0 D 0                       | 30 44 30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0 2 0 0 2 7 2 3 | 20 20 20 20 20 20 30 32 30 30 32 37 32 33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9 7 1 2 0 1 2 3 5 9 3 1 6 0 | 39 37 31 32 30 31 32 33 35 39 33 31 36 30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3 7 3 3 0 0 0 0 0           | 33 37 33 33 30 30 30 30 30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0 0 0 0 2 5 9 6 8 7   | 20 20 20 30 30 30 30 32 35 39 36 38 37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C W - A T M 2 0 1 3 1 | 20 20 20 43 57 2D 41 54 4D 32 30 31 33 31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2 0 1 2 3 5 9 3 1 2 7 2 3 9 | 32 30 31 32 33 35 39 33 31 32 37 32 33 39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7 1 2 3 4                   | 37 31 32 33 34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F7338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F7338E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10" w:name="_Toc375068670"/>
      <w:r w:rsidRPr="008951C7">
        <w:t>Transaction Code = 53(mini Statement)</w:t>
      </w:r>
      <w:bookmarkEnd w:id="10"/>
    </w:p>
    <w:p w:rsidR="008951C7" w:rsidRDefault="008951C7" w:rsidP="008951C7">
      <w:pPr>
        <w:rPr>
          <w:rFonts w:ascii="Times New Roman" w:hAnsi="Times New Roman" w:cs="Times New Roman"/>
          <w:b/>
          <w:sz w:val="24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11" w:name="_Toc375068671"/>
      <w:r w:rsidRPr="007968E3">
        <w:t>Request message to T24</w:t>
      </w:r>
      <w:bookmarkEnd w:id="11"/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3 1 2 0 2 0 1 4 2 3 0 0 2 | 31 33 31 32 30 32 30 31 34 32 33 30 30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F F F F F F F 5 3 0 0 0 0 | 30 46 46 46 46 46 46 46 35 33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1 2 0 2 0 1 | 30 30 30 30 30 30 30 30 31 32 30 32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3 1 0 0 0 0 0 0 0 0 0 0 0 | 31 33 31 30 30 30 30 30 30 30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3 4 8 0 1 6 0 1 | 30 30 30 30 30 30 33 34 38 30 31 36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2 3 0 1 2 0 2 1 2 3 4 1 2 | 34 32 33 30 31 32 30 32 31 32 33 34 31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4 5 0 1 2 3 4 5 6 7 8 9 0 1 | 34 35 30 31 32 33 34 35 36 37 38 39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0 0 0 0 4 1 5 8 8 8   | 38 39 30 30 30 30 30 34 31 35 38 38 38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9 0 1 2 3 4 5 6 7 8 9 0 1 2 | 39 30 31 32 33 34 35 36 37 38 39 30 31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730E2C" w:rsidRDefault="008951C7" w:rsidP="008951C7">
      <w:pPr>
        <w:rPr>
          <w:rFonts w:ascii="Times New Roman" w:hAnsi="Times New Roman" w:cs="Times New Roman"/>
          <w:b/>
          <w:sz w:val="18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12" w:name="_Toc375068672"/>
      <w:r w:rsidRPr="007968E3">
        <w:t>Response message from T24</w:t>
      </w:r>
      <w:bookmarkEnd w:id="12"/>
    </w:p>
    <w:p w:rsidR="008951C7" w:rsidRDefault="008951C7" w:rsidP="008951C7"/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3 1 2 0 2 0 1 4 2 3 0 0 2 | 31 33 31 32 30 32 30 31 34 32 33 30 30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F F F F F F F 5 3 0 0 0 0 | 30 46 46 46 46 46 46 46 35 33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1 2 0 2 0 1 | 30 30 30 30 30 30 30 30 31 32 30 32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3 1 0 0 0 0 0 0 0 0 0 0 0 | 31 33 31 30 30 30 30 30 30 30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3 4 8 0 1 6 0 1 | 30 30 30 30 30 30 33 34 38 30 31 36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2 3 0 1 2 0 2 1 2 3 4 1 2 | 34 32 33 30 31 32 30 32 31 32 33 34 31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2 0 1 3 1 2 0 2 | 2 0 1 | 35 36 32 30 31 33 31 32 30 32 7C 32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1 2 0 2 | 2 0 1 3 1 1 2 8 | 33 31 32 30 32 7C 32 30 31 33 31 31 32 38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| 2 0 1 3 1 1 2 8 | 2 0 1 3 | 7C 32 30 31 33 31 31 32 38 7C 32 30 31 33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1 2 7 | 2 0 1 3 1 1 2 7 | | 31 31 32 37 7C 32 30 31 33 31 31 32 37 7C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0 1 3 1 1 2 6 | 2 0 1 3 1 | 32 30 31 33 31 31 32 36 7C 32 30 31 33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6 | 2 0 1 3 1 1 2 5 | 2 | 31 32 36 7C 32 30 31 33 31 31 32 35 7C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3 1 1 2 5               | 30 31 33 31 31 32 35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0 1 2 3 4 5 | 20 20 20 20 20 20 20 20 30 31 32 33 34 35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0 0 0 0 4 1 5 8 8 8   | 38 39 30 30 30 30 30 34 31 35 38 38 38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/ 1 2 / 1 3 ^ | 35 36 37 38 39 30 31 2F 31 32 2F 31 33 5E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A T M   C A S H   W I T H D | 41 54 4D 20 43 41 53 48 20 57 49 54 48 44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R A W A ^     - 1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7 ,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0 0 0 | 52 41 57 41 5E 20 20 2D 31 37 2C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. 0 0 0 1 / 1 2 / 1 3 ^ W H | 2E 30 30 30 31 2F 31 32 2F 31 33 5E 57 48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T   A N D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( O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R )   S W I T | 54 20 41 4E 44 28 4F 52 29 20 53 57 49 54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C H ^             - 1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5 .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0 | 43 48 5E 20 20 20 20 20 20 2D 31 35 2E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2 8 / 1 1 / 1 3 ^ A T M   | 30 32 38 2F 31 31 2F 31 33 5E 41 54 4D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C A S H   W I T H D R A W A | 43 41 53 48 20 57 49 54 48 44 52 41 57 41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^       -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4 ,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0 0 0 . 0 0 2 | 5E 20 20 20 2D 34 2C 30 30 30 2E 30 30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/ 1 1 / 1 3 ^ W H T   A N | 38 2F 31 31 2F 31 33 5E 57 48 54 20 41 4E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D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( O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R )   S W I T C H ^   | 44 28 4F 52 29 20 53 57 49 54 43 48 5E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- 1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5 .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0 0 2 7 / | 20 20 20 20 20 2D 31 35 2E 30 30 32 37 2F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1                         | 31 31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b/>
          <w:sz w:val="24"/>
          <w:szCs w:val="16"/>
        </w:rPr>
      </w:pPr>
    </w:p>
    <w:p w:rsidR="008951C7" w:rsidRPr="008951C7" w:rsidRDefault="008951C7" w:rsidP="008951C7">
      <w:pPr>
        <w:pStyle w:val="Style1"/>
      </w:pPr>
      <w:bookmarkStart w:id="13" w:name="_Toc375068673"/>
      <w:r w:rsidRPr="008951C7">
        <w:t>Transaction Code = 40(Fund Transfer)</w:t>
      </w:r>
      <w:bookmarkEnd w:id="13"/>
    </w:p>
    <w:p w:rsidR="008951C7" w:rsidRDefault="008951C7" w:rsidP="008951C7">
      <w:pPr>
        <w:ind w:left="720" w:hanging="720"/>
        <w:rPr>
          <w:rFonts w:ascii="Times New Roman" w:hAnsi="Times New Roman" w:cs="Times New Roman"/>
          <w:b/>
          <w:sz w:val="24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14" w:name="_Toc375068674"/>
      <w:r w:rsidRPr="007968E3">
        <w:t>Request message to T24</w:t>
      </w:r>
      <w:bookmarkEnd w:id="14"/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3 1 2 0 2 0 2 0 2 3 5 0 2 | 31 33 31 32 30 32 30 32 30 32 33 35 30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F F F F F F F 4 0 0 0 0 0 | 30 46 46 46 46 46 46 46 34 30 30 30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5 0 0 0 0 0 0 0 0 | 30 30 30 30 30 35 30 30 30 30 30 30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1 2 0 2 0 1 | 30 30 30 30 30 30 30 30 31 32 30 32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3 1 5 0 0 0 0 0 0 0 0 0   | 33 33 31 35 30 30 30 30 30 30 30 30 30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            3 4 8 0 9 8 0 2 | 20 20 20 20 20 20 33 34 38 30 39 38 30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2 3 5 1 2 0 2 1 2 3 4 1 2 | 30 32 33 35 31 32 30 32 31 32 33 34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1 2 3 4 5 0 1 2 3 4 5 6 7 8 | 31 32 33 34 35 30 31 32 33 34 35 36 37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0 0 0 0 2 8 5 0 4 3   | 38 39 30 30 30 30 30 32 38 35 30 34 33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0 0 0 0 4 1 3 0 2 2   | 20 20 20 30 30 30 30 34 31 33 30 32 32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F T - I B 2 0 1 3 1 2 | 20 20 20 46 54 2D 49 42 32 30 31 33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2 0 2 0 2 3 5 3 4 8 0 9 8 | 30 32 30 32 30 32 33 35 33 34 38 30 39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0 1 2 3 4 5 6 7 8 | 20 20 20 20 20 30 31 32 33 34 35 36 37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15" w:name="_Toc375068675"/>
      <w:r w:rsidRPr="007968E3">
        <w:t>Response message from T24</w:t>
      </w:r>
      <w:bookmarkEnd w:id="15"/>
    </w:p>
    <w:p w:rsidR="007968E3" w:rsidRDefault="007968E3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1 3 1 2 0 2 0 2 0 2 3 5 0 2 | 31 33 31 32 30 32 30 32 30 32 33 35 30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F F F F F F F 4 0 0 0 0 0 | 30 46 46 46 46 46 46 46 34 30 30 30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5 0 0 0 0 0 0 0 0 | 30 30 30 30 30 35 30 30 30 30 30 30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1 2 0 2 0 1 | 30 30 30 30 30 30 30 30 31 32 30 32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3 1 5 0 0 0 0 0 0 0 0 0   | 33 33 31 35 30 30 30 30 30 30 30 30 30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3 4 8 0 9 8 0 2 | 20 20 20 20 20 20 33 34 38 30 39 38 30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2 3 5 1 2 0 2 1 2 3 4 1 2 | 30 32 33 35 31 32 30 32 31 32 33 34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2 0 0 0 0 0 0 0 0 0 0 0 0 | 20 32 30 30 30 30 30 30 30 30 30 30 30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2 3 0 6 0 0 0 0 1 | 30 30 30 30 30 32 33 30 36 30 30 30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8 9 0 1 2 3 4 5 6 7 8 9 0 1 | 38 39 30 31 32 33 34 35 36 37 38 39 30 31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7E6145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7E6145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8 9 0 0 0 0 0 2 8 5 0 4 3   | 38 39 30 30 30 30 30 32 38 35 30 34 33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0 0 0 0 4 1 3 0 2 2   | 20 20 20 30 30 30 30 34 31 33 30 32 32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F T - I B 2 0 1 3 1 2 | 20 20 20 46 54 2D 49 42 32 30 31 33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2 0 2 0 2 3 5 3 4 8 0 9 8 | 30 32 30 32 30 32 33 35 33 34 38 30 39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0 1 2 3 4 5 6 7 8 | 20 20 20 20 20 30 31 32 33 34 35 36 37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9 0 1 2 3 4 5 6 7 8 9 0 1 2 | 39 30 31 32 33 34 35 36 37 38 39 30 31 32 </w:t>
      </w:r>
    </w:p>
    <w:p w:rsidR="008951C7" w:rsidRPr="007E6145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8951C7" w:rsidRDefault="008951C7" w:rsidP="007968E3">
      <w:pPr>
        <w:rPr>
          <w:rFonts w:ascii="Times New Roman" w:hAnsi="Times New Roman" w:cs="Times New Roman"/>
          <w:b/>
          <w:sz w:val="24"/>
        </w:rPr>
      </w:pPr>
    </w:p>
    <w:p w:rsidR="008951C7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8951C7" w:rsidRDefault="008951C7" w:rsidP="008951C7">
      <w:pPr>
        <w:pStyle w:val="Style1"/>
      </w:pPr>
      <w:bookmarkStart w:id="16" w:name="_Toc375068676"/>
      <w:r w:rsidRPr="008951C7">
        <w:t xml:space="preserve">Transaction Code = </w:t>
      </w:r>
      <w:r w:rsidR="007968E3">
        <w:t xml:space="preserve"> 00</w:t>
      </w:r>
      <w:r w:rsidRPr="008951C7">
        <w:t xml:space="preserve"> (</w:t>
      </w:r>
      <w:r w:rsidR="007968E3">
        <w:t>Purchase</w:t>
      </w:r>
      <w:r w:rsidRPr="008951C7">
        <w:t>)</w:t>
      </w:r>
      <w:bookmarkEnd w:id="16"/>
    </w:p>
    <w:p w:rsidR="008951C7" w:rsidRPr="00732F37" w:rsidRDefault="008951C7" w:rsidP="008951C7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17" w:name="_Toc375068677"/>
      <w:r w:rsidRPr="007968E3">
        <w:t>Request message to T24</w:t>
      </w:r>
      <w:bookmarkEnd w:id="17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3 1 2 0 2 0 2 2 4 3 2 0 2 | 31 33 31 32 30 32 30 32 32 34 33 32 30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4 3 7 4 6 0 0 0 0 0 0 7 | 30 30 34 33 37 34 36 30 30 30 30 30 30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4 5 7 F F F F 0 0 0 0 0 0 | 34 34 35 37 46 46 46 46 30 30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1 6 2 7 0 0 0 0 | 30 30 30 30 30 30 31 36 32 37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1 5 0 1 0 0 0 0 | 30 30 30 30 30 30 31 35 30 31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1 6 4 0 5 9 1 2 0 1 2 1 | 30 30 31 36 34 30 35 39 31 32 30 31 32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4 3 1 3 1 0 9 3 0 0 0     | 32 34 33 31 33 31 30 39 33 30 30 30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0 4 1 8 1 9 0 2 | 20 20 20 20 20 20 30 34 31 38 31 39 30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4 3 2 1 2 0 2 1 6 1 1 1 2 | 32 34 33 32 31 32 30 32 31 36 31 31 31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3                 0 0 0 7 | 30 33 20 20 20 20 20 20 20 20 30 30 30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9 0 2         4 | 20 20 20 20 20 20 39 30 32 20 20 20 20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0 5 2 4           0 0 0 0 | 31 30 35 32 34 20 20 20 20 20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          4 3 7 4 6 0 0 | 30 31 20 20 20 20 20 34 33 37 34 36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7 4 4 5 7 = 1 6 1 1 | 30 30 30 30 37 34 34 35 37 3D 31 36 31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6 7 8 2                 | 31 32 36 37 38 32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3 3 3 5 2 1 | 20 20 20 20 20 20 20 20 33 33 33 35 32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4 1 8 1 9                 | 30 34 31 38 31 39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1 1 1 0 0 1 9 0             | 31 31 31 30 30 31 39 30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1 1 0 0 0 0 7 1 0 0     | 20 20 31 31 30 30 30 30 37 31 30 30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M A R R I O T T   H O | 20 20 20 4D 41 52 52 49 4F 54 54 20 48 4F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T E L   K A R A C H I       | 54 45 4C 20 4B 41 52 41 43 48 49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K A R A C H I             P | 4B 41 52 41 43 48 49 20 20 20 20 20 20 50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K                           | 4B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3 5 0 9             | 20 20 20 20 33 35 30 39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5 8 6 8 4 0     | 20 20 20 20 20 20 35 38 36 38 34 30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0 0 0 0 1 7 2 9 2 4   | 20 20 20 30 30 30 30 31 37 32 39 32 34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V S L C P R - P O S 2 | 20 20 20 56 53 4C 43 50 52 2D 50 4F 53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3 1 2 0 2 0 2 2 4 3 2 0 | 30 31 33 31 32 30 32 30 32 32 34 33 32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4 1 8 1 9                   | 34 31 38 31 39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18" w:name="_Toc375068678"/>
      <w:r w:rsidRPr="007968E3">
        <w:t>Response message from T24</w:t>
      </w:r>
      <w:bookmarkEnd w:id="18"/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3 1 2 0 2 0 2 2 4 3 2 0 2 | 31 33 31 32 30 32 30 32 32 34 33 32 30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0 4 3 7 4 6 0 0 0 0 0 0 7 | 31 30 34 33 37 34 36 30 30 30 30 30 30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4 5 7 F F F F 0 0 0 0 0 0 | 34 34 35 37 46 46 46 46 30 30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1 6 2 7 0 0 0 0 | 30 30 30 30 30 30 31 36 32 37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0 0 1 5 0 1 0 0 0 0 | 30 30 30 30 30 30 31 35 30 31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1 6 4 0 5 9 1 2 0 1 2 1 | 30 30 31 36 34 30 35 39 31 32 30 31 32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4 3 1 3 1 0 9 3 0 0 0     | 32 34 33 31 33 31 30 39 33 30 30 30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0 4 1 8 1 9 0 2 | 20 20 20 20 20 20 30 34 31 38 31 39 30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2 4 3 2 1 2 0 2 1 6 1 1 1 2 | 32 34 33 32 31 32 30 32 31 36 31 31 31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3                 0 0 0 7 | 30 33 20 20 20 20 20 20 20 20 30 30 30 37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9 0 2         4 | 20 20 20 20 20 20 39 30 32 20 20 20 20 34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0 5 2 4           0 0 0 0 | 31 30 35 32 34 20 20 20 20 20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          4 3 7 4 6 0 0 | 30 31 20 20 20 20 20 34 33 37 34 36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0 7 4 4 5 7 = 1 6 1 1 | 30 30 30 30 37 34 34 35 37 3D 31 36 31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2 6 7 8 2                 | 31 32 36 37 38 32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3 3 3 5 2 1 | 20 20 20 20 20 20 20 20 33 33 33 35 32 31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4 1 8 1 9             0 0 | 30 34 31 38 31 39 20 20 20 20 20 20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1 1 1 0 0 1 9 0             | 31 31 31 30 30 31 39 30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1 1 0 0 0 0 7 1 0 0     | 20 20 31 31 30 30 30 30 37 31 30 30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M A R R I O T T   H O | 20 20 20 4D 41 52 52 49 4F 54 54 20 48 4F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T E L   K A R A C H I       | 54 45 4C 20 4B 41 52 41 43 48 49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K A R A C H I             P | 4B 41 52 41 43 48 49 20 20 20 20 20 20 50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K 2 0 0 0 0 0 0 0 0 0 0 0 0 | 4B 32 30 30 30 30 30 30 30 30 30 30 30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0 0 1 5 4 9 2 4 7 0 8     | 30 30 30 31 35 34 39 32 34 37 30 38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3 5 0 9             | 20 20 20 20 33 35 30 39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5 8 6 8 4 0     | 20 20 20 20 20 20 35 38 36 38 34 30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0 0 0 0 1 7 2 9 2 4   | 20 20 20 30 30 30 30 31 37 32 39 32 34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V S L C P R - P O S 2 | 20 20 20 56 53 4C 43 50 52 2D 50 4F 53 32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0 1 3 1 2 0 2 0 2 2 4 3 2 0 | 30 31 33 31 32 30 32 30 32 32 34 33 32 30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4 1 8 1 9                   | 34 31 38 31 39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7E6145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7E6145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19" w:name="_Toc375068679"/>
      <w:r w:rsidRPr="008951C7">
        <w:t>Transactions code = 53 (Ministatement)</w:t>
      </w:r>
      <w:bookmarkEnd w:id="19"/>
    </w:p>
    <w:p w:rsidR="008951C7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20" w:name="_Toc375068680"/>
      <w:r w:rsidRPr="007968E3">
        <w:t>Request message to T24</w:t>
      </w:r>
      <w:bookmarkEnd w:id="20"/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3 1 2 0 2 0 1 4 2 3 0 0 2 | 31 33 31 32 30 32 30 31 34 32 33 30 30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F F F F F F F 5 3 0 0 0 0 | 30 46 46 46 46 46 46 46 35 33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1 2 0 2 0 1 | 30 30 30 30 30 30 30 30 31 32 30 32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lastRenderedPageBreak/>
        <w:t xml:space="preserve"> | 1 3 1 0 0 0 0 0 0 0 0 0 0 0 | 31 33 31 30 30 30 30 30 30 30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3 4 8 0 1 6 0 1 | 30 30 30 30 30 30 33 34 38 30 31 36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2 3 0 1 2 0 2 1 2 3 4 1 2 | 34 32 33 30 31 32 30 32 31 32 33 34 31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lastRenderedPageBreak/>
        <w:t xml:space="preserve"> |       0 1 2 3 4 5 6 7 8 9 0 | 20 20 20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9 0 0 0 0 0 4 1 5 8 8 8   | 38 39 30 30 30 30 30 34 31 35 38 38 38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21" w:name="_Toc375068681"/>
      <w:r w:rsidRPr="007968E3">
        <w:t>Response message from T24</w:t>
      </w:r>
      <w:bookmarkEnd w:id="21"/>
    </w:p>
    <w:p w:rsidR="007968E3" w:rsidRDefault="007968E3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lastRenderedPageBreak/>
        <w:t xml:space="preserve"> | 0 0 0 0 0 0 0 0 0 0 0 0 2 0 | 30 30 30 30 30 30 30 30 30 30 30 30 32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3 1 2 0 2 0 1 4 2 3 0 0 2 | 31 33 31 32 30 32 30 31 34 32 33 30 30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F F F F F F F 5 3 0 0 0 0 | 30 46 46 46 46 46 46 46 35 33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1 2 0 2 0 1 | 30 30 30 30 30 30 30 30 31 32 30 32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3 1 0 0 0 0 0 0 0 0 0 0 0 | 31 33 31 30 30 30 30 30 30 30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3 4 8 0 1 6 0 1 | 30 30 30 30 30 30 33 34 38 30 31 36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2 3 0 1 2 0 2 1 2 3 4 1 2 | 34 32 33 30 31 32 30 32 31 32 33 34 31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2 0 1 3 1 2 0 2 | 2 0 1 | 35 36 32 30 31 33 31 32 30 32 7C 32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1 2 0 2 | 2 0 1 3 1 1 2 8 | 33 31 32 30 32 7C 32 30 31 33 31 31 32 38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| 2 0 1 3 1 1 2 8 | 2 0 1 3 | 7C 32 30 31 33 31 31 32 38 7C 32 30 31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1 2 7 | 2 0 1 3 1 1 2 7 | | 31 31 32 37 7C 32 30 31 33 31 31 32 37 7C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0 1 3 1 1 2 6 | 2 0 1 3 1 | 32 30 31 33 31 31 32 36 7C 32 30 31 33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6 | 2 0 1 3 1 1 2 5 | 2 | 31 32 36 7C 32 30 31 33 31 31 32 35 7C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3 1 1 2 5               | 30 31 33 31 31 32 35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0 1 2 3 4 5 | 20 20 20 20 20 20 20 20 30 31 32 33 34 35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lastRenderedPageBreak/>
        <w:t xml:space="preserve"> | 4 5 6 7 8 9 0 1 2 3 4 5 6 7 | 34 35 36 37 38 39 30 31 32 33 34 35 36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9 0 0 0 0 0 4 1 5 8 8 8   | 38 39 30 30 30 30 30 34 31 35 38 38 38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7 8 9 0 1 / 1 2 / 1 3 ^ | 35 36 37 38 39 30 31 2F 31 32 2F 31 33 5E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A T M   C A S H   W I T H D | 41 54 4D 20 43 41 53 48 20 57 49 54 48 44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R A W A ^     - 1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7 ,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0 0 0 | 52 41 57 41 5E 20 20 2D 31 37 2C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. 0 0 0 1 / 1 2 / 1 3 ^ W H | 2E 30 30 30 31 2F 31 32 2F 31 33 5E 57 48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T   A N D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( O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R )   S W I T | 54 20 41 4E 44 28 4F 52 29 20 53 57 49 54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C H ^             - 1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5 .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0 | 43 48 5E 20 20 20 20 20 20 2D 31 35 2E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2 8 / 1 1 / 1 3 ^ A T M   | 30 32 38 2F 31 31 2F 31 33 5E 41 54 4D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C A S H   W I T H D R A W A | 43 41 53 48 20 57 49 54 48 44 52 41 57 41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^       -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4 ,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0 0 0 . 0 0 2 | 5E 20 20 20 2D 34 2C 30 30 30 2E 30 30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/ 1 1 / 1 3 ^ W H T   A N | 38 2F 31 31 2F 31 33 5E 57 48 54 20 41 4E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lastRenderedPageBreak/>
        <w:t xml:space="preserve"> | D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( O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R )   S W I T C H ^   | 44 28 4F 52 29 20 53 57 49 54 43 48 5E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- 1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5 .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0 0 2 7 / | 20 20 20 20 20 2D 31 35 2E 30 30 32 37 2F </w:t>
      </w: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1                         | 31 31 </w:t>
      </w: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pStyle w:val="Style1"/>
      </w:pPr>
      <w:bookmarkStart w:id="22" w:name="_Toc375068682"/>
      <w:r w:rsidRPr="008951C7">
        <w:t>Transactions code = 41 (IBFT)</w:t>
      </w:r>
      <w:bookmarkEnd w:id="22"/>
    </w:p>
    <w:p w:rsidR="007968E3" w:rsidRPr="008951C7" w:rsidRDefault="007968E3" w:rsidP="007968E3">
      <w:pPr>
        <w:pStyle w:val="Style1"/>
        <w:numPr>
          <w:ilvl w:val="0"/>
          <w:numId w:val="0"/>
        </w:numPr>
      </w:pPr>
    </w:p>
    <w:p w:rsidR="008951C7" w:rsidRPr="007968E3" w:rsidRDefault="008951C7" w:rsidP="007968E3">
      <w:pPr>
        <w:pStyle w:val="Style2"/>
        <w:ind w:left="1080" w:hanging="810"/>
      </w:pPr>
      <w:bookmarkStart w:id="23" w:name="_Toc375068683"/>
      <w:r w:rsidRPr="007968E3">
        <w:t>Request message to T24</w:t>
      </w:r>
      <w:bookmarkEnd w:id="23"/>
    </w:p>
    <w:p w:rsidR="007968E3" w:rsidRDefault="007968E3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3 1 2 0 2 0 1 4 5 1 1 0 2 | 31 33 31 32 30 32 30 31 34 35 31 31 30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F F F F F F F 4 1 0 0 0 0 | 30 46 46 46 46 46 46 46 34 31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8 0 0 0 0 0 0 0 | 30 30 30 30 30 30 38 30 30 30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1 2 0 2 0 1 | 30 30 30 30 30 30 30 30 31 32 30 32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5 4 0 0 0 0 0 0 0 0 0 5 0 | 31 35 34 30 30 30 30 30 30 30 30 30 35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3 4 8 0 2 6 0 1 | 20 20 20 20 20 20 33 34 38 30 32 36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5 1 1 1 2 0 2 1 2 3 4 1 2 | 34 35 31 31 31 32 30 32 31 32 33 34 31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lastRenderedPageBreak/>
        <w:t xml:space="preserve"> | 6 7 8 9 0 1 0 1 2 3 4 5     | 36 37 38 39 30 31 30 31 32 33 34 35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6E2A1E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6E2A1E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8 9 0 0 0 0 0 1 9 8 8 5 7   | 38 39 30 30 30 30 30 31 39 38 38 35 37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0 8 7 9 7 9 0 0 7 7 5 | 20 20 20 30 38 37 39 37 39 30 30 37 37 35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0 1                       | 32 30 31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I B F T - I B 2 0 1 3 | 20 20 20 49 42 46 54 2D 49 42 32 30 31 33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lastRenderedPageBreak/>
        <w:t xml:space="preserve"> | 1 2 0 2 0 1 4 5 1 1 3 4 8 0 | 31 32 30 32 30 31 34 35 31 31 33 34 38 30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2 6       0 8 7 9 7 9 0 0 7 | 32 36 20 20 20 30 38 37 39 37 39 30 30 37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7 5 2 0 1                   | 37 35 32 30 31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6 | 20 20 20 20 20 20 20 20 20 20 20 20 20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0 3 7 3 3 0 0 0 0 0 6 0 0 6 | 30 33 37 33 33 30 30 30 30 30 36 30 30 36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4 8 0 0 0 0 0 C H B L       | 34 38 30 30 30 30 30 43 48 42 4C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B r a n c h                 | 42 72 61 6E 63 68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6E2A1E" w:rsidRDefault="008951C7" w:rsidP="008951C7">
      <w:pPr>
        <w:rPr>
          <w:rFonts w:ascii="Times New Roman" w:hAnsi="Times New Roman" w:cs="Times New Roman"/>
          <w:sz w:val="16"/>
          <w:szCs w:val="16"/>
        </w:rPr>
      </w:pPr>
      <w:r w:rsidRPr="006E2A1E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24" w:name="_Toc375068684"/>
      <w:r w:rsidRPr="007968E3">
        <w:t>Response message from T24</w:t>
      </w:r>
      <w:bookmarkEnd w:id="24"/>
    </w:p>
    <w:p w:rsidR="007968E3" w:rsidRDefault="007968E3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3 1 2 0 2 0 1 4 5 1 1 0 2 | 31 33 31 32 30 32 30 31 34 35 31 31 30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F F F F F F F 4 1 0 0 0 0 | 30 46 46 46 46 46 46 46 34 31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8 0 0 0 0 0 0 0 | 30 30 30 30 30 30 38 30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0 1 2 0 2 0 1 | 30 30 30 30 30 30 30 30 31 32 30 32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5 4 0 0 0 0 0 0 0 0 0 5 0 | 31 35 34 30 30 30 30 30 30 30 30 30 35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3 4 8 0 2 6 0 1 | 20 20 20 20 20 20 33 34 38 30 32 36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1 1 1 2 0 2 1 2 3 4 1 2 | 34 35 31 31 31 32 30 32 31 32 33 34 31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lastRenderedPageBreak/>
        <w:t xml:space="preserve"> | 2 3 4 5 6 7 8 9 0 1 2 3 4 5 | 32 33 34 35 36 37 38 39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lastRenderedPageBreak/>
        <w:t xml:space="preserve"> | w x y z a b c d e f g h i j | 77 78 79 7A 61 62 63 64 65 66 67 68 69 6A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0 0 0 0 1 9 8 8 5 7   | 38 39 30 30 30 30 30 31 39 38 38 35 37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0 8 7 9 7 9 0 0 7 7 5 | 20 20 20 30 38 37 39 37 39 30 30 37 37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0 1                       | 32 30 31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I B F T - I B 2 0 1 3 | 20 20 20 49 42 46 54 2D 49 42 32 30 31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2 0 2 0 1 4 5 1 1 3 4 8 0 | 31 32 30 32 30 31 34 35 31 31 33 34 38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6       0 0 0 0 1 9 8 8 5 | 32 36 20 20 20 30 30 30 30 31 39 38 38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7                     S Y E | 37 20 20 20 20 20 20 20 20 20 20 53 59 45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D   Z U L Q A R N A I N   H | 44 20 5A 55 4C 51 41 52 4E 41 49 4E 20 48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Y D E R                     | 59 44 45 52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0           | 20 20 20 20 20 20 20 20 30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H y d e r a b a d   B r a n | 48 79 64 65 72 61 62 61 64 20 42 72 61 6E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h                         | 63 68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Default="008951C7" w:rsidP="007968E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25" w:name="_Toc375068685"/>
      <w:r w:rsidRPr="008951C7">
        <w:t>Transaction Code = 73 (Utility Bill Payment)</w:t>
      </w:r>
      <w:bookmarkEnd w:id="25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26" w:name="_Toc375068686"/>
      <w:r w:rsidRPr="007968E3">
        <w:t>Request message to T24</w:t>
      </w:r>
      <w:bookmarkEnd w:id="26"/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3 1 2 0 2 0 3 0 5 2 5 0 2 | 31 33 31 32 30 32 30 33 30 35 32 35 30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F F F F F F F 7 3 0 0 0 0 | 30 46 46 46 46 46 46 46 37 33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5 0 0 0 0 0 0 | 30 30 30 30 30 30 30 35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0 1 2 0 2 0 2 | 30 30 30 30 30 30 30 30 31 32 30 32 30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lastRenderedPageBreak/>
        <w:t xml:space="preserve"> | 3 5 5 6 0 0 0 0 0 0 0 0 0 0 | 33 35 35 36 30 30 30 30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3 4 8 1 7 9 0 3 | 30 30 30 30 30 30 33 34 38 31 37 39 30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5 2 5 1 2 0 2 1 2 3 4 1 2 | 30 35 32 35 31 32 30 32 31 32 33 34 31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lastRenderedPageBreak/>
        <w:t xml:space="preserve"> |       0 1 2 3 4 5 6 7 8 9 0 | 20 20 20 30 31 32 33 34 35 36 37 38 39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0 0 0 0 2 1 5 7 7 4   | 38 39 30 30 30 30 30 32 31 35 37 37 34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5 6 7 U B P S - I B 2 0 1 3 | 35 36 37 55 42 50 53 2D 49 42 32 30 31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2 0 2 0 3 0 5 2 5 3 4 8 1 | 31 32 30 32 30 33 30 35 32 35 33 34 38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7 9       0 3 2 2 2 5 7 2 0 | 37 39 20 20 20 30 33 32 32 32 35 37 32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4 | W A R I D 0 0 1 | 3 | | 30 34 7C 57 41 52 49 44 30 30 31 7C 33 7C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W A R I D                   | 57 41 52 49 44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27" w:name="_Toc375068687"/>
      <w:r w:rsidRPr="007968E3">
        <w:t>Response message from T24</w:t>
      </w:r>
      <w:bookmarkEnd w:id="27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lastRenderedPageBreak/>
        <w:t xml:space="preserve"> | 0 0 0 0 0 0 0 0 0 0 0 0 2 0 | 30 30 30 30 30 30 30 30 30 30 30 30 32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3 1 2 0 2 0 3 0 5 2 5 0 2 | 31 33 31 32 30 32 30 33 30 35 32 35 30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F F F F F F F 7 3 0 0 0 0 | 30 46 46 46 46 46 46 46 37 33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5 0 0 0 0 0 0 | 30 30 30 30 30 30 30 35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0 1 2 0 2 0 2 | 30 30 30 30 30 30 30 30 31 32 30 32 30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5 5 6 0 0 0 0 0 0 0 0 0 0 | 33 35 35 36 30 30 30 30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3 4 8 1 7 9 0 3 | 30 30 30 30 30 30 33 34 38 31 37 39 30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5 2 5 1 2 0 2 1 2 3 4 1 2 | 30 35 32 35 31 32 30 32 31 32 33 34 31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2 0 0 0 0 0 0 0 0 0 0 0 0 | 20 32 30 30 30 30 30 30 30 30 30 30 30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0 0 0 0 3 0 0 5 0 3 5 0 1 | 30 30 30 30 30 33 30 30 35 30 33 35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lastRenderedPageBreak/>
        <w:t xml:space="preserve"> | 4 5 6 7 8 9 0 1 2 3 4 5 6 7 | 34 35 36 37 38 39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1C5B51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1C5B51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8 9 0 0 0 0 0 2 1 5 7 7 4   | 38 39 30 30 30 30 30 32 31 35 37 37 34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5 6 7 U B P S - I B 2 0 1 3 | 35 36 37 55 42 50 53 2D 49 42 32 30 31 33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1 2 0 2 0 3 0 5 2 5 3 4 8 1 | 31 32 30 32 30 33 30 35 32 35 33 34 38 31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7 9       0 3 2 2 2 5 7 2 0 | 37 39 20 20 20 30 33 32 32 32 35 37 32 30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0 4 | W A R I D 0 0 1 | 3 | | 30 34 7C 57 41 52 49 44 30 30 31 7C 33 7C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W A R I D                   | 57 41 52 49 44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1C5B51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1C5B51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28" w:name="_Toc375068688"/>
      <w:r w:rsidRPr="008951C7">
        <w:t>Trancation Code = 48 (IBFT Advice)</w:t>
      </w:r>
      <w:bookmarkEnd w:id="28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29" w:name="_Toc375068689"/>
      <w:r w:rsidRPr="007968E3">
        <w:t>Request message to T24</w:t>
      </w:r>
      <w:bookmarkEnd w:id="29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1 3 1 2 0 2 0 4 4 2 3 2 0 2 | 31 33 31 32 30 32 30 34 34 32 33 32 30 32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2 0 3 5 2 0 1 0 6 4 9 8 4 1 | 32 30 33 35 32 30 31 30 36 34 39 38 34 31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7 F F F F F F F 4 8 0 0 0 0 | 37 46 46 46 46 46 46 46 34 38 30 30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0 0 1 0 0 0 0 0 0 0     | 30 30 30 30 31 30 30 30 30 30 30 30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1 2 0 2 0 4 | 20 20 20 20 20 20 20 20 31 32 30 32 30 34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4 2 3 2                     | 34 32 33 32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1 8 7 7 3 3 0 4 | 20 20 20 20 20 20 31 38 37 37 33 33 30 34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4 2 3 2 1 2 0 2         1 2 | 34 32 33 32 31 32 30 32 20 20 20 20 31 32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3                 6 0 4 3 | 30 33 20 20 20 20 20 20 20 20 36 30 34 33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9 0 1         6 | 20 20 20 20 20 20 39 30 31 20 20 20 20 36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4 7 8 1 0 0 0 0 0 0 0 0 0 | 30 34 37 38 31 30 30 30 30 30 30 30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1 0 0 0 0 0 1 1 1 1 1 1 0 | 30 31 30 30 30 30 30 31 31 31 31 31 31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0 1 2 1 6 8 0 1 0 7 = 9 | 30 30 30 31 32 31 36 38 30 31 30 37 3D 39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2 1 0 1 2 6 0 0 0           | 32 31 30 31 32 36 30 30 30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1 3 1 2 0 2 | 20 20 20 20 20 20 20 20 31 33 31 32 30 32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lastRenderedPageBreak/>
        <w:t xml:space="preserve"> | 0 4 4 2 3 2 9 0 2 4 9 6     | 30 34 34 32 33 32 39 30 32 34 39 36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0 0 0 0 0 0             | 30 30 30 30 30 30 30 30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0 1 0 1 0 1 0 0 0 0 0 0 | 20 20 30 31 30 31 30 31 30 30 30 30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2 S U M M I T   B A N K | 30 30 32 53 55 4D 4D 49 54 20 42 41 4E 4B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I N T E R N E T           P | 49 4E 54 45 52 4E 45 54 20 20 20 20 20 50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K                           | 4B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5 8 6           | 20 20 20 20 20 20 35 38 36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0 1 0 6 0 5 2 0 6 2 0 | 20 20 20 30 31 30 36 30 35 32 30 36 32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7 1 4 1 0 3 0 2 5           | 37 31 34 31 30 33 30 32 35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0 0 0 0 1 8 3 2 6 5   | 20 20 20 30 30 30 30 31 38 33 32 36 35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C I B F T - 1 L n k 2 | 20 20 20 43 49 42 46 54 2D 31 4C 6E 6B 32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lastRenderedPageBreak/>
        <w:t xml:space="preserve"> | 0 1 3 1 2 0 2 0 4 4 2 3 2 1 | 30 31 33 31 32 30 32 30 34 34 32 33 32 31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8 7 7 3 3                   | 38 37 37 33 33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0 0 | 20 20 20 20 20 20 20 20 20 20 20 20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1 8 3 2 6 5             | 30 30 31 38 33 32 36 35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6 0 4 7 8 1 0 0 | 20 20 20 20 20 20 36 30 34 37 38 31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0 6 0 3 7 3 3 0 0 0 0 0 | 30 30 30 36 30 33 37 33 33 30 30 30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C J S                       | 43 4A 53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B r a n c h   | 20 20 20 20 20 20 20 42 72 61 6E 63 68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30" w:name="_Toc375068690"/>
      <w:r w:rsidRPr="007968E3">
        <w:t>Response message from T24</w:t>
      </w:r>
      <w:bookmarkEnd w:id="30"/>
    </w:p>
    <w:p w:rsidR="007968E3" w:rsidRDefault="007968E3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2 0 | 20 20 20 20 20 20 20 20 20 20 20 20 32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1 3 1 2 0 2 0 4 4 2 3 2 0 2 | 31 33 31 32 30 32 30 34 34 32 33 32 30 32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3 0 3 5 2 0 1 0 6 4 9 8 4 1 | 33 30 33 35 32 30 31 30 36 34 39 38 34 31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7 F F F F F F F 4 8 0 0 0 0 | 37 46 46 46 46 46 46 46 34 38 30 30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0 0 1 0 0 0 0 0 0 0     | 30 30 30 30 31 30 30 30 30 30 30 30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1 2 0 2 0 4 | 20 20 20 20 20 20 20 20 31 32 30 32 30 34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4 2 3 2                     | 34 32 33 32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1 8 7 7 3 3 0 4 | 20 20 20 20 20 20 31 38 37 37 33 33 30 34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4 2 3 2 1 2 0 2         1 2 | 34 32 33 32 31 32 30 32 20 20 20 20 31 32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3                 6 0 4 3 | 30 33 20 20 20 20 20 20 20 20 36 30 34 33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9 0 1         6 | 20 20 20 20 20 20 39 30 31 20 20 20 20 36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4 7 8 1 0 0 0 0 0 0 0 0 0 | 30 34 37 38 31 30 30 30 30 30 30 30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1 0 0 0 0 0 1 1 1 1 1 1 0 | 30 31 30 30 30 30 30 31 31 31 31 31 31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0 1 2 1 6 8 0 1 0 7 = 9 | 30 30 30 31 32 31 36 38 30 31 30 37 3D 39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2 1 0 1 2 6 0 0 0           | 32 31 30 31 32 36 30 30 30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1 3 1 2 0 2 | 20 20 20 20 20 20 20 20 31 33 31 32 30 32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4 4 2 3 2 9 0 2 4 9 6 0 0 | 30 34 34 32 33 32 39 30 32 34 39 36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0 0 0 0 0 0             | 30 30 30 30 30 30 30 30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0 1 0 1 0 1 0 0 0 0 0 0 | 20 20 30 31 30 31 30 31 30 30 30 30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2 S U M M I T   B A N K | 30 30 32 53 55 4D 4D 49 54 20 42 41 4E 4B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I N T E R N E T           P | 49 4E 54 45 52 4E 45 54 20 20 20 20 20 50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K                           | 4B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5 8 6           | 20 20 20 20 20 20 35 38 36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0 1 0 6 0 5 2 0 6 2 0 | 20 20 20 30 31 30 36 30 35 32 30 36 32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7 1 4 1 0 3 0 2 5           | 37 31 34 31 30 33 30 32 35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0 0 0 0 1 8 3 2 6 5   | 20 20 20 30 30 30 30 31 38 33 32 36 35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C I B F T - 1 L n k 2 | 20 20 20 43 49 42 46 54 2D 31 4C 6E 6B 32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1 3 1 2 0 2 0 4 4 2 3 2 1 | 30 31 33 31 32 30 32 30 34 34 32 33 32 31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8 7 7 3 3                   | 38 37 37 33 33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0 0 | 20 20 20 20 20 20 20 20 20 20 20 20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1 8 3 2 6 5             | 30 30 31 38 33 32 36 35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6 0 4 7 8 1 0 0 | 20 20 20 20 20 20 36 30 34 37 38 31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0 0 0 6 0 3 7 3 3 0 0 0 0 0 | 30 30 30 36 30 33 37 33 33 30 30 30 30 30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C J S                       | 43 4A 53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B r a n c h   | 20 20 20 20 20 20 20 42 72 61 6E 63 68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2B72BC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2B72BC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7968E3">
      <w:pPr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31" w:name="_Toc375068691"/>
      <w:r w:rsidRPr="008951C7">
        <w:t>Transaction Code = 67 (Account Full statement)</w:t>
      </w:r>
      <w:bookmarkEnd w:id="31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Default="008951C7" w:rsidP="007968E3">
      <w:pPr>
        <w:pStyle w:val="Style2"/>
        <w:ind w:left="1080" w:hanging="810"/>
      </w:pPr>
      <w:bookmarkStart w:id="32" w:name="_Toc375068692"/>
      <w:r w:rsidRPr="007968E3">
        <w:t>Request message to T24</w:t>
      </w:r>
      <w:bookmarkEnd w:id="32"/>
    </w:p>
    <w:p w:rsidR="007968E3" w:rsidRPr="007968E3" w:rsidRDefault="007968E3" w:rsidP="007968E3">
      <w:pPr>
        <w:pStyle w:val="Style2"/>
        <w:numPr>
          <w:ilvl w:val="0"/>
          <w:numId w:val="0"/>
        </w:numPr>
        <w:ind w:left="1080"/>
      </w:pP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3 1 2 0 2 0 6 2 7 3 4 0 2 | 31 33 31 32 30 32 30 36 32 37 33 34 30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F F F F F F F 6 7 0 0 0 0 | 30 46 46 46 46 46 46 46 36 37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lastRenderedPageBreak/>
        <w:t xml:space="preserve"> | 0 0 0 0 0 0 0 0 1 2 0 2 0 5 | 30 30 30 30 30 30 30 30 31 32 30 32 30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8 1 2 0 0 0 0 0 0 0 0 0 0 | 35 38 31 32 30 30 30 30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3 4 8 2 7 2 0 6 | 30 30 30 30 30 30 33 34 38 32 37 32 30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7 3 4 1 2 0 2 1 2 3 4 1 2 | 32 37 33 34 31 32 30 32 31 32 33 34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lastRenderedPageBreak/>
        <w:t xml:space="preserve"> | 3                           | 33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0 0 0 0 2 5 0 6 5 6   | 38 39 30 30 30 30 30 32 35 30 36 35 36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8 9 2 0 1 3 1 1 2 6 | | 35 36 37 38 39 32 30 31 33 31 31 32 36 7C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0 1 3 1 2 0 2 | | | |     | 32 30 31 33 31 32 30 32 7C 7C 7C 7C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33" w:name="_Toc375068693"/>
      <w:r w:rsidRPr="007968E3">
        <w:t>Response message from T24</w:t>
      </w:r>
      <w:bookmarkEnd w:id="33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3 1 2 0 2 0 6 2 7 3 4 0 2 | 31 33 31 32 30 32 30 36 32 37 33 34 30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F F F F F F F 6 7 0 0 0 0 | 30 46 46 46 46 46 46 46 36 37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1 2 0 2 0 5 | 30 30 30 30 30 30 30 30 31 32 30 32 30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8 1 2 0 0 0 0 0 0 0 0 0 0 | 35 38 31 32 30 30 30 30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3 4 8 2 7 2 0 6 | 30 30 30 30 30 30 33 34 38 32 37 32 30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7 3 4 1 2 0 2 1 2 3 4 1 2 | 32 37 33 34 31 32 30 32 31 32 33 34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lastRenderedPageBreak/>
        <w:t xml:space="preserve"> | 6 7 8 9 0 1 2 3 4 5 6 7 8 9 | 36 37 38 39 30 31 32 33 34 35 36 37 38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D E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T .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0 0 0 0 2 5 | 32 33 34 35 44 45 54 2E 30 30 30 30 32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6 5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6 .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2 0 1 3 1 2 0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2 .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| 30 36 35 36 2E 32 30 31 33 31 32 30 32 2E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3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6 .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t x t               | 31 33 36 2E 74 78 74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1 2 3 1 2 3 1 2 | 20 20 20 20 20 20 31 32 33 31 32 33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0 0 0 0 2 5 0 6 5 6   | 38 39 30 30 30 30 30 32 35 30 36 35 36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8 9 2 0 1 3 1 1 2 6 | | 35 36 37 38 39 32 30 31 33 31 31 32 36 7C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0 1 3 1 2 0 2 | | | |     | 32 30 31 33 31 32 30 32 7C 7C 7C 7C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34" w:name="_Toc375068694"/>
      <w:r w:rsidRPr="008951C7">
        <w:t>Transaction Code = 40 (Prepaid card recharge)</w:t>
      </w:r>
      <w:bookmarkEnd w:id="34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35" w:name="_Toc375068695"/>
      <w:r w:rsidRPr="007968E3">
        <w:t>Request message to T24</w:t>
      </w:r>
      <w:bookmarkEnd w:id="35"/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3 1 2 0 2 0 7 0 0 0 2 0 2 | 31 33 31 32 30 32 30 37 30 30 30 32 30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1 2 9 1 7 1 1 2 0 2 0 7 | 30 30 31 32 39 31 37 31 31 32 30 32 30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2 F F F F 4 0 0 0 0 0 | 30 30 30 32 46 46 46 46 34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2 0 0 0 0 0 0 0 0 0 | 30 30 30 30 32 30 30 30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1 2 0 2 0 7 | 30 30 30 30 30 30 30 30 31 32 30 32 30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2 0 0 0 0 0 0 0 0 0   | 30 30 30 32 30 30 30 30 30 30 30 30 30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1 2 9 1 7 1 0 7 | 20 20 20 20 20 20 31 32 39 31 37 31 30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2 1 2 0 2 1 2 3 4 1 2 | 30 30 30 32 31 32 30 32 31 32 33 34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lastRenderedPageBreak/>
        <w:t xml:space="preserve"> | 8 9 0 1 2 3 4 5 6 7 8 9 0 1 | 38 39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0 0 0 0 4 3 9 2 1 3   | 38 39 30 30 30 30 30 34 33 39 32 31 33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lastRenderedPageBreak/>
        <w:t xml:space="preserve"> |       0 0 0 0 3 8 1 7 2 8   | 20 20 20 30 30 30 30 33 38 31 37 32 38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F T - S I 2 0 1 3 1 2 | 20 20 20 46 54 2D 53 49 32 30 31 33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2 0 7 0 0 0 2 1 2 9 1 7 1 | 30 32 30 37 30 30 30 32 31 32 39 31 37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0 1 2 3 4 5 6 7 8 | 20 20 20 20 20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36" w:name="_Toc375068696"/>
      <w:r w:rsidRPr="007968E3">
        <w:t>Response message from T24</w:t>
      </w:r>
      <w:bookmarkEnd w:id="36"/>
    </w:p>
    <w:p w:rsidR="008951C7" w:rsidRDefault="008951C7" w:rsidP="008951C7">
      <w:pPr>
        <w:ind w:left="720" w:hanging="720"/>
      </w:pP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3 1 2 0 2 0 7 0 0 0 2 0 2 | 31 33 31 32 30 32 30 37 30 30 30 32 30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0 1 2 9 1 7 1 1 2 0 2 0 7 | 31 30 31 32 39 31 37 31 31 32 30 32 30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2 F F F F 4 0 0 0 0 0 | 30 30 30 32 46 46 46 46 34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2 0 0 0 0 0 0 0 0 0 | 30 30 30 30 32 30 30 30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1 2 0 2 0 7 | 30 30 30 30 30 30 30 30 31 32 30 32 30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2 0 0 0 0 0 0 0 0 0   | 30 30 30 32 30 30 30 30 30 30 30 30 30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1 2 9 1 7 1 0 7 | 20 20 20 20 20 20 31 32 39 31 37 31 30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2 1 2 0 2 1 2 3 4 1 2 | 30 30 30 32 31 32 30 32 31 32 33 34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lastRenderedPageBreak/>
        <w:t xml:space="preserve"> | 7 8 9 0 1 2 3 4 5 6 7 8 9 0 | 37 38 39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2 0 0 0 0 0 0 0 0 0 0 0 0 | 20 32 30 30 30 30 30 30 30 30 30 30 30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0 0 2 9 0 5 2 6 5 2 9 0 1 | 30 30 30 32 39 30 35 32 36 35 32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lastRenderedPageBreak/>
        <w:t xml:space="preserve"> | w x y z a b c d e f g h i j | 77 78 79 7A 61 62 63 64 65 66 67 68 69 6A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84246D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84246D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8 9 0 0 0 0 0 4 3 9 2 1 3   | 38 39 30 30 30 30 30 34 33 39 32 31 33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0 0 0 0 3 8 1 7 2 8   | 20 20 20 30 30 30 30 33 38 31 37 32 38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F T - S I 2 0 1 3 1 2 | 20 20 20 46 54 2D 53 49 32 30 31 33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0 2 0 7 0 0 0 2 1 2 9 1 7 1 | 30 32 30 37 30 30 30 32 31 32 39 31 37 31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          0 1 2 3 4 5 6 7 8 | 20 20 20 20 20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84246D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Default="008951C7" w:rsidP="007968E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84246D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37" w:name="_Toc375068697"/>
      <w:r w:rsidRPr="008951C7">
        <w:t>Transaction Code = 77(Transaction fee inquiry)</w:t>
      </w:r>
      <w:bookmarkEnd w:id="37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38" w:name="_Toc375068698"/>
      <w:r w:rsidRPr="007968E3">
        <w:t>Request message to T24</w:t>
      </w:r>
      <w:bookmarkEnd w:id="38"/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3 1 2 0 2 0 0 1 1 3 7 0 2 | 31 33 31 32 30 32 30 30 31 31 33 37 30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F F F F F F F 7 7 0 0 0 0 | 30 46 46 46 46 46 46 46 37 37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0 0 0 0 0 0 3 0 0 0 0 0 0 0 | 30 30 30 30 30 30 33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1 2 0 1 2 3 | 30 30 30 30 30 30 30 30 31 32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2 1 7 0 0 0 0 0 0 0 0 0 0 | 34 32 31 37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3 4 7 6 5 7 0 0 | 30 30 30 30 30 30 33 34 37 36 35 37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1 3 7 1 2 0 2 1 2 3 4 1 2 | 31 31 33 37 31 32 30 32 31 32 33 34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7 3 0 0 0 0               | 20 37 33 30 30 30 30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0 1 | 20 20 20 20 20 20 20 20 20 20 20 20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W A R I D 0 0 1     | 32 33 34 35 57 41 52 49 44 30 30 31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1 2 3 1 2 3 1 2 | 20 20 20 20 20 20 31 32 33 31 32 33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0 0 0 0 1 4 0 9 9 9   | 38 39 30 30 30 30 30 31 34 30 39 39 39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7968E3" w:rsidRPr="0009193A" w:rsidRDefault="007968E3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39" w:name="_Toc375068699"/>
      <w:r w:rsidRPr="007968E3">
        <w:lastRenderedPageBreak/>
        <w:t>Response message from T24</w:t>
      </w:r>
      <w:bookmarkEnd w:id="39"/>
    </w:p>
    <w:p w:rsidR="007968E3" w:rsidRDefault="007968E3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3 1 2 0 2 0 0 1 1 3 7 0 2 | 31 33 31 32 30 32 30 30 31 31 33 37 30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F F F F F F F 7 7 0 0 0 0 | 30 46 46 46 46 46 46 46 37 37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3 0 0 0 0 0 0 0 | 30 30 30 30 30 30 33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1 2 0 1 2 3 | 30 30 30 30 30 30 30 30 31 32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2 1 7 0 0 0 0 0 0 0 0 0 0 | 34 32 31 37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3 4 7 6 5 7 0 0 | 30 30 30 30 30 30 33 34 37 36 35 37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1 3 7 1 2 0 2 1 2 3 4 1 2 | 31 31 33 37 31 32 30 32 31 32 33 34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7 3 0 0 0 0               | 20 37 33 30 30 30 30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0 1 | 20 20 20 20 20 20 20 20 20 20 20 20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W A R I D 0 0 1     | 32 33 34 35 57 41 52 49 44 30 30 31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1 2 3 1 2 3 1 2 | 20 20 20 20 20 20 31 32 33 31 32 33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0 0 0 0 1 4 0 9 9 9   | 38 39 30 30 30 30 30 31 34 30 39 39 39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3 4 5 6 7 8 9 0 1 2 3 4 5 6 | 33 34 35 36 37 38 39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8951C7" w:rsidRDefault="008951C7" w:rsidP="007968E3">
      <w:pPr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40" w:name="_Toc375068700"/>
      <w:r w:rsidRPr="008951C7">
        <w:t>Transaction Code = 79 (Store Registeration Data)</w:t>
      </w:r>
      <w:bookmarkEnd w:id="40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41" w:name="_Toc375068701"/>
      <w:r w:rsidRPr="007968E3">
        <w:t>Request message to T24</w:t>
      </w:r>
      <w:bookmarkEnd w:id="41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3 1 2 0 2 0 5 4 8 4 8 0 2 | 31 33 31 32 30 32 30 35 34 38 34 38 30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0 6 0 3 7 3 3 0 0 0 0 0 0 | 32 30 36 30 33 37 33 33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F F F F F F F 7 9 0 0 0 0 | 30 46 46 46 46 46 46 46 37 39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1 2 0 2 0 5 | 30 30 30 30 30 30 30 30 31 32 30 32 30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9 0 4 0 0 0 0 0 0 0 0 0 0 | 31 39 30 34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3 4 8 2 4 5 0 5 | 30 30 30 30 30 30 33 34 38 32 34 35 30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8 4 8 1 2 0 2 1 2 3 4 1 2 | 34 38 34 38 31 32 30 32 31 32 33 34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A s o o k h a n 8 4 | 32 33 34 35 41 73 6F 6F 6B 68 61 6E 38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1 2 3 1 2 3 1 2 | 20 20 20 20 20 20 31 32 33 31 32 33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4 6 0 9 9 3           | 20 20 20 34 36 30 39 39 33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0 1 2 3 4 5 6 7 8 | 20 20 20 20 20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0 1 2 3 4 5 6 7 8 9 0 | 38 39 30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0 1 | 30 31 32 33 34 35 36 37 38 39 30 31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                        | 38 39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42" w:name="_Toc375068702"/>
      <w:r w:rsidRPr="007968E3">
        <w:t>Response message from T24</w:t>
      </w:r>
      <w:bookmarkEnd w:id="42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3 1 2 0 2 0 5 4 8 4 8 0 2 | 31 33 31 32 30 32 30 35 34 38 34 38 30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0 6 0 3 7 3 3 0 0 0 0 0 0 | 33 30 36 30 33 37 33 33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F F F F F F F 7 9 0 0 0 0 | 30 46 46 46 46 46 46 46 37 39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1 2 0 2 0 5 | 30 30 30 30 30 30 30 30 31 32 30 32 30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9 0 4 0 0 0 0 0 0 0 0 0 0 | 31 39 30 34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3 4 8 2 4 5 0 5 | 30 30 30 30 30 30 33 34 38 32 34 35 30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8 4 8 1 2 0 2 1 2 3 4 1 2 | 34 38 34 38 31 32 30 32 31 32 33 34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A s o o k h a n 8 4 | 32 33 34 35 41 73 6F 6F 6B 68 61 6E 38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1 2 3 1 2 3 1 2 | 20 20 20 20 20 20 31 32 33 31 32 33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4 6 0 9 9 3           | 20 20 20 34 36 30 39 39 33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0 1 2 3 4 5 6 7 8 | 20 20 20 20 20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0 1 2 3 4 5 6 7 8 9 0 | 38 39 30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0 1 | 30 31 32 33 34 35 36 37 38 39 30 31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Default="008951C7" w:rsidP="007968E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                        | 38 39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43" w:name="_Toc375068703"/>
      <w:r w:rsidRPr="008951C7">
        <w:t>Transaction Code = 53 (Account Details Checking)</w:t>
      </w:r>
      <w:bookmarkEnd w:id="43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44" w:name="_Toc375068704"/>
      <w:r w:rsidRPr="007968E3">
        <w:t>Request message to T24</w:t>
      </w:r>
      <w:bookmarkEnd w:id="44"/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3 1 2 0 2 0 5 5 3 3 8 0 2 | 31 33 31 32 30 32 30 35 35 33 33 38 30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F F F F F F F 5 3 0 0 0 0 | 30 46 46 46 46 46 46 46 35 33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1 2 0 2 0 5 | 30 30 30 30 30 30 30 30 31 32 30 32 30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4 0 7 0 0 0 0 0 0 0 0 0 0 | 32 34 30 37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3 4 8 2 5 1 0 5 | 30 30 30 30 30 30 33 34 38 32 35 31 30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3 3 8 1 2 0 2 1 2 3 4 1 2 | 35 33 33 38 31 32 30 32 31 32 33 34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0 0 0 0 4 6 9 0 4 9   | 38 39 30 30 30 30 30 34 36 39 30 34 39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45" w:name="_Toc375068705"/>
      <w:r w:rsidRPr="007968E3">
        <w:lastRenderedPageBreak/>
        <w:t>Response message from T24</w:t>
      </w:r>
      <w:bookmarkEnd w:id="45"/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3 1 2 0 2 0 5 5 3 3 8 0 2 | 31 33 31 32 30 32 30 35 35 33 33 38 30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F F F F F F F 5 3 0 0 0 0 | 30 46 46 46 46 46 46 46 35 33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1 2 0 2 0 5 | 30 30 30 30 30 30 30 30 31 32 30 32 30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4 0 7 0 0 0 0 0 0 0 0 0 0 | 32 34 30 37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3 4 8 2 5 1 0 5 | 30 30 30 30 30 30 33 34 38 32 35 31 30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3 3 8 1 2 0 2 1 2 3 4 1 2 | 35 33 33 38 31 32 30 32 31 32 33 34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2 0 1 3 1 1 1 1 | 2 0 1 | 35 36 32 30 31 33 31 31 31 31 7C 32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1 1 1 1 | 2 0 1 3 1 1 1 1 | 33 31 31 31 31 7C 32 30 31 33 31 31 31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| 2 0 1 3 1 1 1 1 | 2 0 1 3 | 7C 32 30 31 33 31 31 31 31 7C 32 30 31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1 0 7                     | 31 31 30 37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0 1 2 3 4 5 | 20 20 20 20 20 20 20 20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0 0 0 0 4 6 9 0 4 9   | 38 39 30 30 30 30 30 34 36 39 30 34 39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1 1 / 1 1 / 1 3 ^ | 35 36 37 38 39 31 31 2F 31 31 2F 31 33 5E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D E B I T   C A R D   A N N | 44 45 42 49 54 20 43 41 52 44 20 41 4E 4E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U A L   ^           - 4 0 0 | 55 41 4C 20 5E 20 20 20 20 20 2D 34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. 0 0 1 1 / 1 1 / 1 3 ^ F E | 2E 30 30 31 31 2F 31 31 2F 31 33 5E 46 45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D   D E B I T   C A R D   A | 44 20 44 45 42 49 54 20 43 41 52 44 20 41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N N ^             - 6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4 .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0 | 4E 4E 5E 20 20 20 20 20 20 2D 36 34 2E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1 / 1 1 / 1 3 ^ C H E Q | 30 31 31 2F 31 31 2F 31 33 5E 43 48 45 51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U E   B O O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 .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  I S S U E | 55 45 20 42 4F 4F 4B 2E 20 49 53 53 55 45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^           - 1 2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5 .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0 0 1 | 5E 20 20 20 20 20 2D 31 32 35 2E 30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/ 1 1 / 1 3 ^ A C C T   T | 31 2F 31 31 2F 31 33 5E 41 43 43 54 20 54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O   A C C T   T R A N S ^   | 4F 20 41 43 43 54 20 54 52 41 4E 53 5E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- 2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0 .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0 0 0 7 / | 20 20 20 20 20 2D 32 30 2E 30 30 30 37 2F </w:t>
      </w:r>
    </w:p>
    <w:p w:rsidR="008951C7" w:rsidRDefault="008951C7" w:rsidP="007968E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1                         | 31 31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46" w:name="_Toc375068706"/>
      <w:r w:rsidRPr="008951C7">
        <w:t>Transaction Code = 66 (Checking Account Summary)</w:t>
      </w:r>
      <w:bookmarkEnd w:id="46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47" w:name="_Toc375068707"/>
      <w:r w:rsidRPr="007968E3">
        <w:t>Request message to T24</w:t>
      </w:r>
      <w:bookmarkEnd w:id="47"/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3 1 2 0 2 0 6 0 5 4 4 0 2 | 31 33 31 32 30 32 30 36 30 35 34 34 30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F F F F F F F 6 6 0 0 0 0 | 30 46 46 46 46 46 46 46 36 36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1 2 0 2 0 5 | 30 30 30 30 30 30 30 30 31 32 30 32 30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6 2 3 0 0 0 0 0 0 0 0 0 0 | 33 36 32 33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3 4 8 2 5 4 0 6 | 30 30 30 30 30 30 33 34 38 32 35 34 30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5 4 4 1 2 0 2 1 2 3 4 1 2 | 30 35 34 34 31 32 30 32 31 32 33 34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2 0 9 7 7 4           | 20 20 20 32 30 39 37 37 34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0 1 2 3 4 5 6 7 8 | 20 20 20 20 20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0 1 2 3 4 5 6 7 8 9 0 | 38 39 30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48" w:name="_Toc375068708"/>
      <w:r w:rsidRPr="007968E3">
        <w:t>Response message from T24</w:t>
      </w:r>
      <w:bookmarkEnd w:id="48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3 1 2 0 2 0 6 0 5 4 4 0 2 | 31 33 31 32 30 32 30 36 30 35 34 34 30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F F F F F F F 6 6 0 0 0 0 | 30 46 46 46 46 46 46 46 36 36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1 2 0 2 0 5 | 30 30 30 30 30 30 30 30 31 32 30 32 30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6 2 3 0 0 0 0 0 0 0 0 0 0 | 33 36 32 33 30 30 30 30 30 30 30 30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3 4 8 2 5 4 0 6 | 30 30 30 30 30 30 33 34 38 32 35 34 30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5 4 4 1 2 0 2 1 2 3 4 1 2 | 30 35 34 34 31 32 30 32 31 32 33 34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1 2 3 1 2 3 1 2 3 1 2 | 38 39 30 31 32 33 31 32 33 31 32 33 31 32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2 0 9 7 7 4           | 20 20 20 32 30 39 37 37 34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0 1 2 3 4 5 6 7 8 | 20 20 20 20 20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lastRenderedPageBreak/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8 9 0 0 1 2 3 4 5 6 7 8 9 0 | 38 39 30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5 6 7 8 9 0 0 0 0 1 4 2 8 9 | 35 36 37 38 39 30 30 30 30 31 34 32 38 39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3 | 2 1 7 3 </w:t>
      </w:r>
      <w:proofErr w:type="gramStart"/>
      <w:r w:rsidRPr="0009193A">
        <w:rPr>
          <w:rFonts w:ascii="Times New Roman" w:hAnsi="Times New Roman" w:cs="Times New Roman"/>
          <w:sz w:val="16"/>
          <w:szCs w:val="16"/>
        </w:rPr>
        <w:t>0 .</w:t>
      </w:r>
      <w:proofErr w:type="gramEnd"/>
      <w:r w:rsidRPr="0009193A">
        <w:rPr>
          <w:rFonts w:ascii="Times New Roman" w:hAnsi="Times New Roman" w:cs="Times New Roman"/>
          <w:sz w:val="16"/>
          <w:szCs w:val="16"/>
        </w:rPr>
        <w:t xml:space="preserve"> 3 4 | | A C | 33 7C 32 31 37 33 30 2E 33 34 7C 7C 41 43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T I V E |                   | 54 49 56 45 7C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09193A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Default="008951C7" w:rsidP="007968E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09193A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49" w:name="_Toc375068709"/>
      <w:r w:rsidRPr="008951C7">
        <w:t>Transaction Code = 69 (Loan Account Details)</w:t>
      </w:r>
      <w:bookmarkEnd w:id="49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50" w:name="_Toc375068710"/>
      <w:r w:rsidRPr="007968E3">
        <w:t>Request message to T24</w:t>
      </w:r>
      <w:bookmarkEnd w:id="50"/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3 1 2 0 2 1 8 0 6 1 0 0 2 | 31 33 31 32 30 32 31 38 30 36 31 30 30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F F F F F F F 6 9 0 0 0 0 | 30 46 46 46 46 46 46 46 36 39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lastRenderedPageBreak/>
        <w:t xml:space="preserve"> | 0 0 0 0 0 0 0 0 0 0 0 0 0 0 | 30 30 30 30 30 30 30 30 30 30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1 2 0 2 1 7 | 30 30 30 30 30 30 30 30 31 32 30 32 31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6 4 6 0 0 0 0 0 0 0 0 0 0 | 33 36 34 36 30 30 30 30 30 30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3 5 2 7 6 7 1 8 | 30 30 30 30 30 30 33 35 32 37 36 37 31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6 1 0 1 2 0 2 1 2 3 4 1 2 | 30 36 31 30 31 32 30 32 31 32 33 34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0 1 2 3 4 5 6 7 8 9 | 32 33 34 35 30 31 32 33 34 35 36 37 38 39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lastRenderedPageBreak/>
        <w:t xml:space="preserve"> | 8 9 0 1 2 3 1 2 3 1 2 3 1 2 | 38 39 30 31 32 33 31 32 33 31 32 33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8 9 0 M G 1 2 2 5 7 0 0 0 0 | 38 39 30 4D 47 31 32 32 35 37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                          | 31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Default="008951C7" w:rsidP="007968E3">
      <w:pPr>
        <w:pStyle w:val="Style2"/>
        <w:ind w:left="1080" w:hanging="810"/>
      </w:pPr>
      <w:bookmarkStart w:id="51" w:name="_Toc375068711"/>
      <w:r w:rsidRPr="007968E3">
        <w:t>Response message from T24</w:t>
      </w:r>
      <w:bookmarkEnd w:id="51"/>
    </w:p>
    <w:p w:rsidR="008951C7" w:rsidRDefault="008951C7" w:rsidP="008951C7">
      <w:pPr>
        <w:ind w:left="720" w:hanging="720"/>
      </w:pP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3 1 2 0 2 1 8 0 6 1 0 0 2 | 31 33 31 32 30 32 31 38 30 36 31 30 30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F F F F F F F 6 9 0 0 0 0 | 30 46 46 46 46 46 46 46 36 39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1 2 0 2 1 7 | 30 30 30 30 30 30 30 30 31 32 30 32 31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6 4 6 0 0 0 0 0 0 0 0 0 0 | 33 36 34 36 30 30 30 30 30 30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3 5 2 7 6 7 1 8 | 30 30 30 30 30 30 33 35 32 37 36 37 31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6 1 0 1 2 0 2 1 2 3 4 1 2 | 30 36 31 30 31 32 30 32 31 32 33 34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0 1 2 3 4 5 6 7 8 9 0 1 2 | 20 30 31 32 33 34 35 36 37 38 39 30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4 5 6 7 8 9 0 1 2 3 4 0 1 | 33 34 35 36 37 38 39 30 31 32 33 34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lastRenderedPageBreak/>
        <w:t xml:space="preserve"> | 6 7 8 9 0 1 2 3 4 5 6 7 8 9 | 36 37 38 39 30 31 32 33 34 35 36 37 38 39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L O A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N .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M G 1 2 2 | 32 33 34 35 4C 4F 41 4E 2E 4D 47 31 32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7 0 0 0 0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1 .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2 0 1 3 1 2 | 35 37 30 30 30 30 31 2E 32 30 31 33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2 .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3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2 .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t x t           | 30 32 2E 33 32 2E 74 78 74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1 2 3 1 2 3 1 2 | 20 20 20 20 20 20 31 32 33 31 32 33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8 9 0 M G 1 2 2 5 7 0 0 0 0 | 38 39 30 4D 47 31 32 32 35 37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                          | 31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4 5 6 7 8 9 0 1 2 3 4 5 6 | 33 34 35 36 37 38 39 30 31 32 33 34 35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lastRenderedPageBreak/>
        <w:t xml:space="preserve"> | 7 8 9 0 1 2 3 4 5 6 7 8 9 0 | 37 38 39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9 0 1 2 3 4 5 6 7 8 9 0 1 2 | 39 30 31 32 33 34 35 36 37 38 39 30 31 32 </w:t>
      </w:r>
    </w:p>
    <w:p w:rsidR="008951C7" w:rsidRDefault="008951C7" w:rsidP="007968E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4                         | 33 34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52" w:name="_Toc375068712"/>
      <w:r w:rsidRPr="008951C7">
        <w:t>Transaction Code = 75 (Stop Cheque Payment)</w:t>
      </w:r>
      <w:bookmarkEnd w:id="52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Default="008951C7" w:rsidP="007968E3">
      <w:pPr>
        <w:pStyle w:val="Style2"/>
        <w:ind w:left="1080" w:hanging="810"/>
      </w:pPr>
      <w:bookmarkStart w:id="53" w:name="_Toc375068713"/>
      <w:r w:rsidRPr="007968E3">
        <w:t>Request message to T24</w:t>
      </w:r>
      <w:bookmarkEnd w:id="53"/>
    </w:p>
    <w:p w:rsidR="007968E3" w:rsidRPr="007968E3" w:rsidRDefault="007968E3" w:rsidP="007968E3">
      <w:pPr>
        <w:pStyle w:val="Style2"/>
        <w:numPr>
          <w:ilvl w:val="0"/>
          <w:numId w:val="0"/>
        </w:numPr>
        <w:ind w:left="1080"/>
      </w:pP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3 1 2 0 2 0 7 3 6 0 7 0 2 | 31 33 31 32 30 32 30 37 33 36 30 37 30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F F F F F F F 7 5 0 0 0 0 | 30 46 46 46 46 46 46 46 37 35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1 2 0 2 0 7 | 30 30 30 30 30 30 30 30 31 32 30 32 30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6 2 5 0 0 0 0 0 0 0 0 2 3 | 30 36 32 35 30 30 30 30 30 30 30 30 32 33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          3 4 8 3 1 5 0 7 | 32 20 20 20 20 20 33 34 38 33 31 35 30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6 0 7 1 2 0 2 1 2 3 4 1 2 | 33 36 30 37 31 32 30 32 31 32 33 34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lastRenderedPageBreak/>
        <w:t xml:space="preserve"> | 6 7 8 9 0 1 2 3 0 1 2 3 4 5 | 36 37 38 39 30 31 32 33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7                         | 20 37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0 1 | 20 20 20 20 20 20 20 20 20 20 20 20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2 3 4 5 2                   | 32 33 34 35 32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1 2 3 1 2 3 1 2 | 20 20 20 20 20 20 31 32 33 31 32 33 31 32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51182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511820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8 9 0 0 0 0 0 3 7 2 2 5 6   | 38 39 30 30 30 30 30 33 37 32 32 35 36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lastRenderedPageBreak/>
        <w:t xml:space="preserve"> | 5 6 7 0 1 2 3 4 5 6 7 8 9 0 | 35 36 37 30 31 32 33 34 35 36 37 38 39 30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5 6 7 8 9 9 8 5 2 0 2 6     | 35 36 37 38 39 39 38 35 32 30 32 36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51182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511820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7968E3" w:rsidRDefault="008951C7" w:rsidP="007968E3">
      <w:pPr>
        <w:pStyle w:val="Style2"/>
        <w:ind w:left="1080" w:hanging="810"/>
      </w:pPr>
      <w:bookmarkStart w:id="54" w:name="_Toc375068714"/>
      <w:r w:rsidRPr="007968E3">
        <w:t>Request message from T24</w:t>
      </w:r>
      <w:bookmarkEnd w:id="54"/>
    </w:p>
    <w:p w:rsidR="008951C7" w:rsidRDefault="008951C7" w:rsidP="008951C7">
      <w:pPr>
        <w:ind w:left="720" w:hanging="720"/>
      </w:pP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3 1 2 0 2 0 7 3 6 0 7 0 2 | 31 33 31 32 30 32 30 37 33 36 30 37 30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F F F F F F F 7 5 0 0 0 0 | 30 46 46 46 46 46 46 46 37 35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1 2 0 2 0 7 | 30 30 30 30 30 30 30 30 31 32 30 32 30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6 2 5 0 0 0 0 0 0 0 0 2 3 | 30 36 32 35 30 30 30 30 30 30 30 30 32 33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          3 4 8 3 1 5 0 7 | 32 20 20 20 20 20 33 34 38 33 31 35 30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6 0 7 1 2 0 2 1 2 3 4 1 2 | 33 36 30 37 31 32 30 32 31 32 33 34 31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lastRenderedPageBreak/>
        <w:t xml:space="preserve"> | 5 6 0 1 2 3 4 5 6 7 8 9 0 1 | 35 36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7                         | 20 37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0 1 | 20 20 20 20 20 20 20 20 20 20 20 20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2                   | 32 33 34 35 32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1 2 3 1 2 3 1 2 | 20 20 20 20 20 20 31 32 33 31 32 33 31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lastRenderedPageBreak/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8 9 0 0 0 0 0 3 7 2 2 5 6   | 38 39 30 30 30 30 30 33 37 32 32 35 36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5 6 7 8 9 9 8 5 2 0 2 6 | 8 | 35 36 37 38 39 39 38 35 32 30 32 36 7C 38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| 9 8 5 2 0 2 8 | 8 | 9 8 5 | 7C 39 38 35 32 30 32 38 7C 38 7C 39 38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0 2 7 | 3 | 9 8 5 2 0 2 9 | 32 30 32 37 7C 33 7C 39 38 35 32 30 32 39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| 3 | 9 8 5 2 0 3 0 | 3 | 9 | 7C 33 7C 39 38 35 32 30 33 30 7C 33 7C 39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8 5 2 0 3 1 | 3 | 9 8 5 2 0 | 38 35 32 30 33 31 7C 33 7C 39 38 35 32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2 | 3 |                   | 33 32 7C 33 7C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Default="008951C7" w:rsidP="007968E3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8951C7" w:rsidRDefault="008951C7" w:rsidP="008951C7">
      <w:pPr>
        <w:pStyle w:val="Style1"/>
      </w:pPr>
      <w:bookmarkStart w:id="55" w:name="_Toc375068715"/>
      <w:r w:rsidRPr="008951C7">
        <w:t>Transaction Code = 76 (Instrument Status)</w:t>
      </w:r>
      <w:bookmarkEnd w:id="55"/>
    </w:p>
    <w:p w:rsidR="008951C7" w:rsidRPr="00C700E7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402A18" w:rsidRDefault="008951C7" w:rsidP="007968E3">
      <w:pPr>
        <w:pStyle w:val="Style2"/>
        <w:ind w:left="1080" w:hanging="810"/>
      </w:pPr>
      <w:bookmarkStart w:id="56" w:name="_Toc375068716"/>
      <w:r w:rsidRPr="00402A18">
        <w:t>Request message to T24</w:t>
      </w:r>
      <w:bookmarkEnd w:id="56"/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| R D Z 8 5 8 3 1 0 3 0 0 0 0 | 52 44 5A 38 35 38 33 31 30 33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3 1 2 0 2 0 7 3 9 1 7 0 2 | 31 33 31 32 30 32 30 37 33 39 31 37 30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6 0 3 7 3 3 0 0 0 0 0 0 | 30 30 36 30 33 37 33 33 30 30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F F F F F F F 7 6 0 0 0 0 | 30 46 46 46 46 46 46 46 37 36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lastRenderedPageBreak/>
        <w:t xml:space="preserve"> | 0 0 0 0 0 0 0 0 1 2 0 2 0 7 | 30 30 30 30 30 30 30 30 31 32 30 32 30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9 5 5 0 0 0 0 0 0 0 0 0 0 | 30 39 35 35 30 30 30 30 30 30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3 4 8 3 2 0 0 7 | 30 30 30 30 30 30 33 34 38 33 32 30 30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9 1 7 1 2 0 2 1 2 3 4 1 2 | 33 39 31 37 31 32 30 32 31 32 33 34 31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0 1 2 3 4 5     | 36 37 38 39 30 31 30 31 32 33 34 35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7                         | 20 37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0 1 | 20 20 20 20 20 20 20 20 20 20 20 20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3                   | 32 33 34 35 33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1 2 3 1 2 3 1 2 | 20 20 20 20 20 20 31 32 33 31 32 33 31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lastRenderedPageBreak/>
        <w:t xml:space="preserve"> | 3                           | 33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8 9 0 0 0 0 0 3 7 2 2 5 6   | 38 39 30 30 30 30 30 33 37 32 32 35 36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5 6 7 8 9 9 8 5 2 0 2 6     | 35 36 37 38 39 39 38 35 32 30 32 36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8951C7" w:rsidRPr="00402A18" w:rsidRDefault="008951C7" w:rsidP="007968E3">
      <w:pPr>
        <w:pStyle w:val="Style2"/>
        <w:ind w:left="1080" w:hanging="810"/>
      </w:pPr>
      <w:bookmarkStart w:id="57" w:name="_Toc375068717"/>
      <w:r w:rsidRPr="00402A18">
        <w:t>Response message from T24</w:t>
      </w:r>
      <w:bookmarkEnd w:id="57"/>
    </w:p>
    <w:p w:rsidR="008951C7" w:rsidRPr="00195C3A" w:rsidRDefault="008951C7" w:rsidP="008951C7">
      <w:pPr>
        <w:ind w:left="720" w:hanging="720"/>
        <w:rPr>
          <w:rFonts w:ascii="Times New Roman" w:hAnsi="Times New Roman" w:cs="Times New Roman"/>
          <w:b/>
          <w:sz w:val="24"/>
        </w:rPr>
      </w:pP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lastRenderedPageBreak/>
        <w:t xml:space="preserve">| R D Z 8 5 8 3 1 0 3 0 0 0 0 | 52 44 5A 38 35 38 33 31 30 33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2 0 | 30 30 30 30 30 30 30 30 30 30 30 30 32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3 1 2 0 2 0 7 3 9 1 7 0 2 | 31 33 31 32 30 32 30 37 33 39 31 37 30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0 6 0 3 7 3 3 0 0 0 0 0 0 | 31 30 36 30 33 37 33 33 30 30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F F F F F F F 7 6 0 0 0 0 | 30 46 46 46 46 46 46 46 37 36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0 0 | 30 30 30 30 30 30 30 30 30 30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1 2 0 2 0 7 | 30 30 30 30 30 30 30 30 31 32 30 32 30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9 5 5 0 0 0 0 0 0 0 0 0 0 | 30 39 35 35 30 30 30 30 30 30 30 30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3 4 8 3 2 0 0 7 | 30 30 30 30 30 30 33 34 38 33 32 30 30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9 1 7 1 2 0 2 1 2 3 4 1 2 | 33 39 31 37 31 32 30 32 31 32 33 34 31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4 1 2 3 4 1 2 3 4 0 0 9 9 | 33 34 31 32 33 34 31 32 33 34 30 30 39 39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0 0 0 0 0 0 0 0 0 0 0 0 6 | 30 30 30 30 30 30 30 30 30 30 30 30 30 36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3 7 3 3 0 0 0 0 0 6 0 3 7 | 30 33 37 33 33 30 30 30 30 30 36 30 33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3 0 0 0 0 0 0 1 2 3 4 5 6 | 33 33 30 30 30 30 30 30 31 32 33 34 35 36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7 8 9 0 1 2 3 4 5 6 7 8 9 0 | 37 38 39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5 6 0 1 2 3 4 5 6 7 8 9 0 1 | 35 36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2 3 0 1 2 3 4 5 | 36 37 38 39 30 31 32 33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0 1 2 3 4 5 0 0 | 36 37 38 39 30 31 30 31 32 33 34 35 30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1 2 3 4 5 6 7 8 9 0 1 2 3 | 30 31 32 33 34 35 36 37 38 39 30 31 32 33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4 5 0 1 2 3 4 5 6 7 8 9 0 1 | 34 35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I n t e r n e t   B a | 32 33 34 49 6E 74 65 72 6E 65 74 20 42 61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k i n g                   | 6E 6B 69 6E 67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7                         | 20 37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0 1 | 20 20 20 20 20 20 20 20 20 20 20 20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6 7 8 9 0 1 2 3 4 5 | 32 33 34 35 36 37 38 39 30 31 32 33 34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6 7 8 9 0 1 2 3 4 5 6 7 8 9 | 36 37 38 39 30 31 32 33 34 35 36 37 38 39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lastRenderedPageBreak/>
        <w:t xml:space="preserve"> | 0 1 2 3 4 5 6 7 8 9 0 1 2 3 | 30 31 32 33 34 35 36 37 38 39 30 31 32 33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4 5 6 7 8 9 0 1 2 3 4 5 6 7 | 34 35 36 37 38 39 30 31 32 33 34 35 36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8 9 0 1 2 3 4 5 6 7 8 9 0 1 | 38 39 30 31 32 33 34 35 36 37 38 39 30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3 4 5 3                   | 32 33 34 35 33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1 2 3 1 2 3 1 2 | 20 20 20 20 20 20 31 32 33 31 32 33 31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3                           | 33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0 1 2 3 4 5 6 7 8 | 31 32 33 34 35 30 31 32 33 34 35 36 37 38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9 0 1 2 3 4 5 0 1 2 3 4 5 6 | 39 30 31 32 33 34 35 30 31 32 33 34 35 36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7 8 9 0 1 2 3 4 5 0 1 2 3 4 | 37 38 39 30 31 32 33 34 35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5 6 7 8 9 0 1 2 3 4 5 6 7 8 | 35 36 37 38 39 30 31 32 33 34 35 36 37 38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1 2 3 4 5 a b c d e f g h | 30 31 32 33 34 35 61 62 63 64 65 66 67 68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l m n o p a b c d e f g h | 6B 6C 6D 6E 6F 70 61 62 63 64 65 66 67 68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j k l m n o p q r s t u v | 69 6A 6B 6C 6D 6E 6F 70 71 72 73 74 75 76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w x y z a b c d e f g h i j | 77 78 79 7A 61 62 63 64 65 66 67 68 69 6A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</w:t>
      </w:r>
      <w:proofErr w:type="gramStart"/>
      <w:r w:rsidRPr="00B240A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B240A0">
        <w:rPr>
          <w:rFonts w:ascii="Times New Roman" w:hAnsi="Times New Roman" w:cs="Times New Roman"/>
          <w:sz w:val="16"/>
          <w:szCs w:val="16"/>
        </w:rPr>
        <w:t xml:space="preserve"> l m n o p 0 1 2 3 4 5 6 7 | 6B 6C 6D 6E 6F 70 30 31 32 33 34 35 36 37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8 9 0 0 0 0 0 3 7 2 2 5 6   | 38 39 30 30 30 30 30 33 37 32 32 35 36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0 1 2 3 4 5 6 7 8 9 0 | 20 20 20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5 6 7 0 1 2 3 4 5 6 7 8 9 0 | 35 36 37 30 31 32 33 34 35 36 37 38 39 30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1 2 3 4 5 6 7 8 9 0 1 2 3 4 | 31 32 33 34 35 36 37 38 39 30 31 32 33 34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5 6 7 8 9 9 8 5 2 0 2 6 | 8 | 35 36 37 38 39 39 38 35 32 30 32 36 7C 38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| | 2 0 1 2 1 0 1 6 | 9 8 5 | 7C 7C 32 30 31 32 31 30 31 36 7C 39 38 35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0 2 7 | 1 0 | | 2 0 1 3 1 | 32 30 32 37 7C 31 30 7C 7C 32 30 31 33 31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2 0 2 | 9 8 5 2 0 2 8 | 8 | | 32 30 32 7C 39 38 35 32 30 32 38 7C 38 7C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| 2 0 1 3 1 0 2 1 | 9 8 5 2 | 7C 32 30 31 33 31 30 32 31 7C 39 38 35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2 9 | 1 0 | | 2 0 1 3 1 2 | 30 32 39 7C 31 30 7C 7C 32 30 31 33 31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2 | 9 8 5 2 0 3 0 | 1 0 | | 30 32 7C 39 38 35 32 30 33 30 7C 31 30 7C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| 2 0 1 3 1 2 0 2 | 9 8 5 2 | 7C 32 30 31 33 31 32 30 32 7C 39 38 35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0 3 1 | 1 0 | | 2 0 1 3 1 2 | 30 33 31 7C 31 30 7C 7C 32 30 31 33 31 32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lastRenderedPageBreak/>
        <w:t xml:space="preserve"> | 0 2 | 9 8 5 2 0 3 2 | 1 0 | | 30 32 7C 39 38 35 32 30 33 32 7C 31 30 7C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| 2 0 1 3 1 2 0 2 |         | 7C 32 30 31 33 31 32 30 32 7C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20 20 20 20 20 20 20 20 20 20 20 20 </w:t>
      </w:r>
    </w:p>
    <w:p w:rsidR="008951C7" w:rsidRPr="00B240A0" w:rsidRDefault="008951C7" w:rsidP="008951C7">
      <w:pPr>
        <w:ind w:left="720" w:hanging="720"/>
        <w:rPr>
          <w:rFonts w:ascii="Times New Roman" w:hAnsi="Times New Roman" w:cs="Times New Roman"/>
          <w:sz w:val="16"/>
          <w:szCs w:val="16"/>
        </w:rPr>
      </w:pPr>
      <w:r w:rsidRPr="00B240A0">
        <w:rPr>
          <w:rFonts w:ascii="Times New Roman" w:hAnsi="Times New Roman" w:cs="Times New Roman"/>
          <w:sz w:val="16"/>
          <w:szCs w:val="16"/>
        </w:rPr>
        <w:t xml:space="preserve"> |                             | 20 20 </w:t>
      </w:r>
    </w:p>
    <w:p w:rsidR="008951C7" w:rsidRDefault="008951C7" w:rsidP="009D3CCC">
      <w:pPr>
        <w:pStyle w:val="DocumentDate"/>
        <w:spacing w:line="240" w:lineRule="auto"/>
        <w:jc w:val="left"/>
      </w:pPr>
    </w:p>
    <w:p w:rsidR="00163D7E" w:rsidRDefault="00163D7E" w:rsidP="009D3CCC">
      <w:pPr>
        <w:pStyle w:val="DocumentDate"/>
        <w:spacing w:line="240" w:lineRule="auto"/>
        <w:jc w:val="left"/>
      </w:pPr>
    </w:p>
    <w:p w:rsidR="00163D7E" w:rsidRDefault="00163D7E" w:rsidP="00163D7E">
      <w:pPr>
        <w:pStyle w:val="Style1"/>
      </w:pPr>
      <w:r w:rsidRPr="00B87595">
        <w:t>Withdraw</w:t>
      </w:r>
      <w:r>
        <w:t>a</w:t>
      </w:r>
      <w:r w:rsidRPr="00B87595">
        <w:t>l</w:t>
      </w:r>
      <w:r>
        <w:t xml:space="preserve"> Reversal (01)</w:t>
      </w:r>
    </w:p>
    <w:p w:rsidR="00163D7E" w:rsidRDefault="00163D7E" w:rsidP="00163D7E"/>
    <w:p w:rsidR="00163D7E" w:rsidRPr="00402A18" w:rsidRDefault="00163D7E" w:rsidP="00163D7E">
      <w:pPr>
        <w:pStyle w:val="Style2"/>
        <w:ind w:left="1080" w:hanging="810"/>
      </w:pPr>
      <w:r w:rsidRPr="00402A18">
        <w:t>Request message to T24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| R D Z 8 5 8 3 1 0 3 0 0 0 0 | 52 44 5A 38 35 38 33 31 30 33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2 0 | 20 20 20 20 20 20 20 20 20 20 20 20 32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1 3 1 2 0 7 0 9 1 8 2 5 0 4 | 31 33 31 32 30 37 30 39 31 38 32 35 30 34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2 0 4 3 7 4 6 0 0 0 0 0 3 4 | 32 30 34 33 37 34 36 30 30 30 30 30 33 34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4 8 1 9 F F F F 0 1 1 0 0 0 | 34 38 31 39 46 46 46 46 30 31 31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0 0 0 2 0 0 0 0 0 0     | 30 30 30 30 30 32 30 30 30 30 30 30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1 2 0 7 0 9 | 20 20 20 20 20 20 20 20 31 32 30 37 30 39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1 8 2 5                 0 0 | 31 38 32 35 20 20 20 20 20 20 20 20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1 5 0 0 5 1 8 5 4 9 0 9 | 30 30 31 35 30 30 35 31 38 35 34 39 30 39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1 8 2 5 1 2 0 7         1 2 | 31 38 32 35 31 32 30 37 20 20 20 20 31 32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9                 0 0 0 3 | 30 39 20 20 20 20 20 20 20 20 30 30 30 33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5 | 20 20 20 20 20 20 20 20 20 20 20 20 20 35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8 9 4 3 0 0 0 0 0 0 0 0 0 0 | 38 39 34 33 30 30 30 30 30 30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1           4 3 7 4 6 0 0 | 30 31 20 20 20 20 20 34 33 37 34 36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0 3 4 4 8 1 9 = 1 8 0 7 | 30 30 30 33 34 34 38 31 39 3D 31 38 30 37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1 2 6 9 0 6                 | 31 32 36 39 30 36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lastRenderedPageBreak/>
        <w:t xml:space="preserve"> |                 3 3 4 1 0 9 | 20 20 20 20 20 20 20 20 33 33 34 31 30 39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5 1 8 5 4 9             0 0 | 35 31 38 35 34 39 20 20 20 20 20 20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2 4 6                     | 30 32 34 36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5 8 6           | 20 20 20 20 20 20 35 38 36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0 2 0 0 5 1 8 5 | 20 20 20 20 20 20 30 32 30 30 35 31 38 35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4 9             1 2 0 7 0 9 | 34 39 20 20 20 20 20 20 31 32 30 37 30 39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1 8 2 5 0 0 1 2 0 9 0 0 0 0 | 31 38 32 35 30 30 31 32 30 39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0 0 0 0 0 0 0 0 0 0 0 0 | 30 30 30 30 30 30 30 30 30 30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0 0 0 0 0 0 0 0 0 0 0 0 | 30 30 30 30 30 30 30 30 30 30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0 0 0 0 0 0 0 0 0 0 0 0 | 30 30 30 30 30 30 30 30 30 30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0 0 0 0                 | 30 30 30 30 30 30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0 0 0 0 4 3 8 0 8 0   | 20 20 20 30 30 30 30 34 33 38 30 38 30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lastRenderedPageBreak/>
        <w:t xml:space="preserve"> |       C W - A T M 2 0 1 3 1 | 20 20 20 43 57 2D 41 54 4D 32 30 31 33 31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2 0 7 0 9 1 8 2 5 5 1 8 5 4 | 32 30 37 30 39 31 38 32 35 35 31 38 35 34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9 1 2 3 4                   | 39 31 32 33 34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</w:t>
      </w:r>
    </w:p>
    <w:p w:rsidR="00163D7E" w:rsidRDefault="00163D7E" w:rsidP="00163D7E">
      <w:pPr>
        <w:rPr>
          <w:rFonts w:ascii="Times New Roman" w:hAnsi="Times New Roman" w:cs="Times New Roman"/>
          <w:sz w:val="16"/>
        </w:rPr>
      </w:pPr>
    </w:p>
    <w:p w:rsidR="00163D7E" w:rsidRPr="00163D7E" w:rsidRDefault="00163D7E" w:rsidP="00163D7E">
      <w:pPr>
        <w:pStyle w:val="Style2"/>
        <w:ind w:left="1080" w:hanging="810"/>
      </w:pPr>
      <w:r w:rsidRPr="00163D7E">
        <w:t xml:space="preserve">Reversal’s response from </w:t>
      </w:r>
      <w:r>
        <w:t>T-24</w:t>
      </w:r>
    </w:p>
    <w:p w:rsidR="00163D7E" w:rsidRDefault="00163D7E" w:rsidP="00163D7E">
      <w:pPr>
        <w:rPr>
          <w:rFonts w:ascii="Times New Roman" w:hAnsi="Times New Roman" w:cs="Times New Roman"/>
          <w:sz w:val="16"/>
        </w:rPr>
      </w:pP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| R D Z 8 5 8 3 1 0 3 0 0 0 0 | 52 44 5A 38 35 38 33 31 30 33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2 0 | 20 20 20 20 20 20 20 20 20 20 20 20 32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1 3 1 2 0 7 0 9 1 8 2 5 0 4 | 31 33 31 32 30 37 30 39 31 38 32 35 30 34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3 0 4 3 7 4 6 0 0 0 0 0 3 4 | 33 30 34 33 37 34 36 30 30 30 30 30 33 34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4 8 1 9 F F F F 0 1 1 0 0 0 | 34 38 31 39 46 46 46 46 30 31 31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0 0 0 2 0 0 0 0 0 0     | 30 30 30 30 30 32 30 30 30 30 30 30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1 2 0 7 0 9 | 20 20 20 20 20 20 20 20 31 32 30 37 30 39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1 8 2 5                 0 0 | 31 38 32 35 20 20 20 20 20 20 20 20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1 5 0 0 5 1 8 5 4 9 0 9 | 30 30 31 35 30 30 35 31 38 35 34 39 30 39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1 8 2 5 1 2 0 7         1 2 | 31 38 32 35 31 32 30 37 20 20 20 20 31 32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9                 0 0 0 3 | 30 39 20 20 20 20 20 20 20 20 30 30 30 33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5 | 20 20 20 20 20 20 20 20 20 20 20 20 20 35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8 9 4 3 0 0 0 0 0 0 0 0 0 0 | 38 39 34 33 30 30 30 30 30 30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1           4 3 7 4 6 0 0 | 30 31 20 20 20 20 20 34 33 37 34 36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0 3 4 4 8 1 9 = 1 8 0 7 | 30 30 30 33 34 34 38 31 39 3D 31 38 30 37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lastRenderedPageBreak/>
        <w:t xml:space="preserve"> | 1 2 6 9 0 6                 | 31 32 36 39 30 36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3 3 4 1 0 9 | 20 20 20 20 20 20 20 20 33 33 34 31 30 39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5 1 8 5 4 9             0 0 | 35 31 38 35 34 39 20 20 20 20 20 20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2 4 6                     | 30 32 34 36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5 8 6           | 20 20 20 20 20 20 35 38 36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0 2 0 0 5 1 8 5 | 20 20 20 20 20 20 30 32 30 30 35 31 38 35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4 9             1 2 0 7 0 9 | 34 39 20 20 20 20 20 20 31 32 30 37 30 39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1 8 2 5 0 0 1 2 0 9 0 0 0 0 | 31 38 32 35 30 30 31 32 30 39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lastRenderedPageBreak/>
        <w:t xml:space="preserve"> | 0 0 0 0 0 0 0 0 0 0 0 0 0 0 | 30 30 30 30 30 30 30 30 30 30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0 0 0 0 0 0 0 0 0 0 0 0 | 30 30 30 30 30 30 30 30 30 30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0 0 0 0 0 0 0 0 0 0 0 0 | 30 30 30 30 30 30 30 30 30 30 30 30 30 30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0 0 0 0 0 0                 | 30 30 30 30 30 30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0 0 0 0 4 3 8 0 8 0   | 20 20 20 30 30 30 30 34 33 38 30 38 30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C W - A T M 2 0 1 3 1 | 20 20 20 43 57 2D 41 54 4D 32 30 31 33 31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2 0 7 0 9 1 8 2 5 5 1 8 5 4 | 32 30 37 30 39 31 38 32 35 35 31 38 35 34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9 1 2 3 4                   | 39 31 32 33 34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20 20 20 20 20 20 20 20 20 20 20 20 </w:t>
      </w:r>
    </w:p>
    <w:p w:rsidR="00163D7E" w:rsidRPr="00B87595" w:rsidRDefault="00163D7E" w:rsidP="00163D7E">
      <w:pPr>
        <w:rPr>
          <w:rFonts w:ascii="Times New Roman" w:hAnsi="Times New Roman" w:cs="Times New Roman"/>
          <w:sz w:val="16"/>
        </w:rPr>
      </w:pPr>
      <w:r w:rsidRPr="00B87595">
        <w:rPr>
          <w:rFonts w:ascii="Times New Roman" w:hAnsi="Times New Roman" w:cs="Times New Roman"/>
          <w:sz w:val="16"/>
        </w:rPr>
        <w:t xml:space="preserve"> |                             | 20 20 </w:t>
      </w:r>
    </w:p>
    <w:p w:rsidR="00163D7E" w:rsidRDefault="00163D7E" w:rsidP="00163D7E"/>
    <w:p w:rsidR="00163D7E" w:rsidRDefault="00163D7E" w:rsidP="00163D7E"/>
    <w:p w:rsidR="00163D7E" w:rsidRPr="00163D7E" w:rsidRDefault="00163D7E" w:rsidP="00163D7E">
      <w:pPr>
        <w:pStyle w:val="Style1"/>
      </w:pPr>
      <w:r w:rsidRPr="00163D7E">
        <w:t>LORO Advice (205)</w:t>
      </w:r>
    </w:p>
    <w:p w:rsidR="00163D7E" w:rsidRDefault="00163D7E" w:rsidP="00163D7E">
      <w:pPr>
        <w:rPr>
          <w:b/>
        </w:rPr>
      </w:pPr>
    </w:p>
    <w:p w:rsidR="00163D7E" w:rsidRPr="00163D7E" w:rsidRDefault="00163D7E" w:rsidP="00163D7E">
      <w:pPr>
        <w:pStyle w:val="Style2"/>
        <w:ind w:left="1080" w:hanging="810"/>
      </w:pPr>
      <w:r w:rsidRPr="00163D7E">
        <w:t>Loro Request to T24</w:t>
      </w:r>
    </w:p>
    <w:p w:rsidR="00163D7E" w:rsidRDefault="00163D7E" w:rsidP="00163D7E">
      <w:r>
        <w:t xml:space="preserve">| R D Z 8 5 8 3 1 0 3 0 0 0 0 | 52 44 5A 38 35 38 33 31 30 33 30 30 30 30 </w:t>
      </w:r>
    </w:p>
    <w:p w:rsidR="00163D7E" w:rsidRDefault="00163D7E" w:rsidP="00163D7E">
      <w:r>
        <w:t xml:space="preserve"> |                         2 0 | 20 20 20 20 20 20 20 20 20 20 20 20 32 30 </w:t>
      </w:r>
    </w:p>
    <w:p w:rsidR="00163D7E" w:rsidRDefault="00163D7E" w:rsidP="00163D7E">
      <w:r>
        <w:t xml:space="preserve"> | 1 3 1 2 0 7 0 0 0 0 4 6 0 2 | 31 33 31 32 30 37 30 30 30 30 34 36 30 32 </w:t>
      </w:r>
    </w:p>
    <w:p w:rsidR="00163D7E" w:rsidRDefault="00163D7E" w:rsidP="00163D7E">
      <w:r>
        <w:t xml:space="preserve"> | 0 5 5 8 9 3 8 8 7 0 8 1 3 5 | 30 35 35 38 39 33 38 38 37 30 38 31 33 35 </w:t>
      </w:r>
    </w:p>
    <w:p w:rsidR="00163D7E" w:rsidRDefault="00163D7E" w:rsidP="00163D7E">
      <w:r>
        <w:t xml:space="preserve"> | 0 0 0 1 3 5 1 F 0 1 2 0 0 0 | 30 30 30 31 33 35 31 46 30 31 32 30 30 30 </w:t>
      </w:r>
    </w:p>
    <w:p w:rsidR="00163D7E" w:rsidRDefault="00163D7E" w:rsidP="00163D7E">
      <w:r>
        <w:lastRenderedPageBreak/>
        <w:t xml:space="preserve"> | 0 0 0 0 0 0 1 5 0 0 0 0     | 30 30 30 30 30 30 31 35 30 30 30 30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1 2 0 7 0 0 | 20 20 20 20 20 20 20 20 31 32 30 37 30 30 </w:t>
      </w:r>
    </w:p>
    <w:p w:rsidR="00163D7E" w:rsidRDefault="00163D7E" w:rsidP="00163D7E">
      <w:r>
        <w:t xml:space="preserve"> | 0 0 4 6                     | 30 30 34 36 20 20 20 20 20 20 20 20 20 20 </w:t>
      </w:r>
    </w:p>
    <w:p w:rsidR="00163D7E" w:rsidRDefault="00163D7E" w:rsidP="00163D7E">
      <w:r>
        <w:t xml:space="preserve"> |             4 3 7 7 3 1 0 0 | 20 20 20 20 20 20 34 33 37 37 33 31 30 30 </w:t>
      </w:r>
    </w:p>
    <w:p w:rsidR="00163D7E" w:rsidRDefault="00163D7E" w:rsidP="00163D7E">
      <w:r>
        <w:t xml:space="preserve"> | 0 0 4 6 1 2 0 7 1 1 0 7 1 2 | 30 30 34 36 31 32 30 37 31 31 30 37 31 32 </w:t>
      </w:r>
    </w:p>
    <w:p w:rsidR="00163D7E" w:rsidRDefault="00163D7E" w:rsidP="00163D7E">
      <w:r>
        <w:t xml:space="preserve"> | 0 9 1 2 0 9         0 0 0 0 | 30 39 31 32 30 39 20 20 20 20 30 30 30 30 </w:t>
      </w:r>
    </w:p>
    <w:p w:rsidR="00163D7E" w:rsidRDefault="00163D7E" w:rsidP="00163D7E">
      <w:r>
        <w:t xml:space="preserve"> |             9 0 1     0 0 6 | 20 20 20 20 20 20 39 30 31 20 20 30 30 36 </w:t>
      </w:r>
    </w:p>
    <w:p w:rsidR="00163D7E" w:rsidRDefault="00163D7E" w:rsidP="00163D7E">
      <w:r>
        <w:t xml:space="preserve"> | 0 3 7 3 3 0 0 0 0 0         | 30 33 37 33 33 30 30 30 30 30 20 20 20 20 </w:t>
      </w:r>
    </w:p>
    <w:p w:rsidR="00163D7E" w:rsidRDefault="00163D7E" w:rsidP="00163D7E">
      <w:r>
        <w:t xml:space="preserve"> |               ; 5 8 9 3 8 8 | 20 20 20 20 20 20 20 3B 35 38 39 33 38 38 </w:t>
      </w:r>
    </w:p>
    <w:p w:rsidR="00163D7E" w:rsidRDefault="00163D7E" w:rsidP="00163D7E">
      <w:r>
        <w:t xml:space="preserve"> | 7 0 8 1 3 5 0 0 0 1 3 5 1 = | 37 30 38 31 33 35 30 30 30 31 33 35 31 3D </w:t>
      </w:r>
    </w:p>
    <w:p w:rsidR="00163D7E" w:rsidRDefault="00163D7E" w:rsidP="00163D7E">
      <w:r>
        <w:t xml:space="preserve"> | 1 1 0 7 </w:t>
      </w:r>
      <w:proofErr w:type="gramStart"/>
      <w:r>
        <w:t>0 ?</w:t>
      </w:r>
      <w:proofErr w:type="gramEnd"/>
      <w:r>
        <w:t xml:space="preserve">                 | 31 31 30 37 30 3F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0 0 0 0 0 0 | 20 20 20 20 20 20 20 20 30 30 30 30 30 30 </w:t>
      </w:r>
    </w:p>
    <w:p w:rsidR="00163D7E" w:rsidRDefault="00163D7E" w:rsidP="00163D7E">
      <w:r>
        <w:t xml:space="preserve"> | 0 0 0 0 4 2 9 9 0 1 3 4 0 0 | 30 30 30 30 34 32 39 39 30 31 33 34 30 30 </w:t>
      </w:r>
    </w:p>
    <w:p w:rsidR="00163D7E" w:rsidRDefault="00163D7E" w:rsidP="00163D7E">
      <w:r>
        <w:t xml:space="preserve"> | 0 0 0 0 0 0 1 5             | 30 30 30 30 30 30 31 35 20 20 20 20 20 20 </w:t>
      </w:r>
    </w:p>
    <w:p w:rsidR="00163D7E" w:rsidRDefault="00163D7E" w:rsidP="00163D7E">
      <w:r>
        <w:t xml:space="preserve"> |     0 0 0 1 0 0 0 0 0 0 0 9 | 20 20 30 30 30 31 30 30 30 30 30 30 30 39 </w:t>
      </w:r>
    </w:p>
    <w:p w:rsidR="00163D7E" w:rsidRDefault="00163D7E" w:rsidP="00163D7E">
      <w:r>
        <w:t xml:space="preserve"> | 5 1 6 J S   B a n k   L i m | 35 31 36 4A 53 20 42 61 6E 6B 20 4C 69 6D </w:t>
      </w:r>
    </w:p>
    <w:p w:rsidR="00163D7E" w:rsidRDefault="00163D7E" w:rsidP="00163D7E">
      <w:r>
        <w:t xml:space="preserve"> | </w:t>
      </w:r>
      <w:proofErr w:type="gramStart"/>
      <w:r>
        <w:t>i</w:t>
      </w:r>
      <w:proofErr w:type="gramEnd"/>
      <w:r>
        <w:t xml:space="preserve"> t e d   -   G u l b e r g | 69 74 65 64 20 2D 20 47 75 6C 62 65 72 67 </w:t>
      </w:r>
    </w:p>
    <w:p w:rsidR="00163D7E" w:rsidRDefault="00163D7E" w:rsidP="00163D7E">
      <w:r>
        <w:t xml:space="preserve"> |                           P | 20 20 20 20 20 20 20 20 20 20 20 20 20 50 </w:t>
      </w:r>
    </w:p>
    <w:p w:rsidR="00163D7E" w:rsidRDefault="00163D7E" w:rsidP="00163D7E">
      <w:r>
        <w:t xml:space="preserve"> | K                           | 4B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lastRenderedPageBreak/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5 8 6 5 8 6     | 20 20 20 20 20 20 35 38 36 35 38 36 20 20 </w:t>
      </w:r>
    </w:p>
    <w:p w:rsidR="00163D7E" w:rsidRDefault="00163D7E" w:rsidP="00163D7E">
      <w:r>
        <w:t xml:space="preserve"> |   0 C 4 3 A E D F B C 1 E B | 20 30 43 34 33 41 45 44 46 42 43 31 45 42 </w:t>
      </w:r>
    </w:p>
    <w:p w:rsidR="00163D7E" w:rsidRDefault="00163D7E" w:rsidP="00163D7E">
      <w:r>
        <w:t xml:space="preserve"> | 1 F 7                       | 31 46 37 20 20 20 20 20 20 20 20 20 20 20 </w:t>
      </w:r>
    </w:p>
    <w:p w:rsidR="00163D7E" w:rsidRDefault="00163D7E" w:rsidP="00163D7E">
      <w:r>
        <w:t xml:space="preserve"> |           2 0 0 2 5 8 6 C 0 | 20 20 20 20 20 32 30 30 32 35 38 36 43 30 </w:t>
      </w:r>
    </w:p>
    <w:p w:rsidR="00163D7E" w:rsidRDefault="00163D7E" w:rsidP="00163D7E">
      <w:r>
        <w:t xml:space="preserve"> | 0 0 0 0 1 6 1               | 30 30 30 30 31 36 31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0 2 0 0 4 3 7 7 | 20 20 20 20 20 20 30 32 30 30 34 33 37 37 </w:t>
      </w:r>
    </w:p>
    <w:p w:rsidR="00163D7E" w:rsidRDefault="00163D7E" w:rsidP="00163D7E">
      <w:r>
        <w:t xml:space="preserve"> | 3 1             1 2 0 7 0 0 | 33 31 20 20 20 20 20 20 31 32 30 37 30 30 </w:t>
      </w:r>
    </w:p>
    <w:p w:rsidR="00163D7E" w:rsidRDefault="00163D7E" w:rsidP="00163D7E">
      <w:r>
        <w:t xml:space="preserve"> | 0 0 4 6             1 2 0 7 | 30 30 34 36 20 20 20 20 20 20 31 32 30 37 </w:t>
      </w:r>
    </w:p>
    <w:p w:rsidR="00163D7E" w:rsidRDefault="00163D7E" w:rsidP="00163D7E">
      <w:r>
        <w:t xml:space="preserve"> | 0 0 0 0 4 6                 | 30 30 30 30 34 36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C W - A T M 2 0 1 3 1 | 20 20 20 43 57 2D 41 54 4D 32 30 31 33 31 </w:t>
      </w:r>
    </w:p>
    <w:p w:rsidR="00163D7E" w:rsidRDefault="00163D7E" w:rsidP="00163D7E">
      <w:r>
        <w:t xml:space="preserve"> | 2 0 7 0 0 0 0 4 6 4 3 7 7 3 | 32 30 37 30 30 30 30 34 36 34 33 37 37 33 </w:t>
      </w:r>
    </w:p>
    <w:p w:rsidR="00163D7E" w:rsidRDefault="00163D7E" w:rsidP="00163D7E">
      <w:r>
        <w:t xml:space="preserve"> | 1 1 2 3 4                   | 31 31 32 33 34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lastRenderedPageBreak/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</w:t>
      </w:r>
    </w:p>
    <w:p w:rsidR="00163D7E" w:rsidRDefault="00163D7E" w:rsidP="00163D7E"/>
    <w:p w:rsidR="00163D7E" w:rsidRPr="00B87595" w:rsidRDefault="00163D7E" w:rsidP="00163D7E">
      <w:pPr>
        <w:rPr>
          <w:b/>
          <w:sz w:val="28"/>
        </w:rPr>
      </w:pPr>
    </w:p>
    <w:p w:rsidR="00163D7E" w:rsidRPr="00163D7E" w:rsidRDefault="00163D7E" w:rsidP="00163D7E">
      <w:pPr>
        <w:pStyle w:val="Style2"/>
        <w:ind w:left="1080" w:hanging="810"/>
      </w:pPr>
      <w:r w:rsidRPr="00163D7E">
        <w:t xml:space="preserve">LORO’S Response from </w:t>
      </w:r>
      <w:r>
        <w:t>T24</w:t>
      </w:r>
    </w:p>
    <w:p w:rsidR="00163D7E" w:rsidRDefault="00163D7E" w:rsidP="00163D7E"/>
    <w:p w:rsidR="00163D7E" w:rsidRDefault="00163D7E" w:rsidP="00163D7E">
      <w:r>
        <w:t xml:space="preserve">| R D Z 8 5 8 3 1 0 3 0 0 0 0 | 52 44 5A 38 35 38 33 31 30 33 30 30 30 30 </w:t>
      </w:r>
    </w:p>
    <w:p w:rsidR="00163D7E" w:rsidRDefault="00163D7E" w:rsidP="00163D7E">
      <w:r>
        <w:t xml:space="preserve"> |                         2 0 | 20 20 20 20 20 20 20 20 20 20 20 20 32 30 </w:t>
      </w:r>
    </w:p>
    <w:p w:rsidR="00163D7E" w:rsidRDefault="00163D7E" w:rsidP="00163D7E">
      <w:r>
        <w:t xml:space="preserve"> | 1 3 1 2 0 7 0 0 0 0 4 6 0 2 | 31 33 31 32 30 37 30 30 30 30 34 36 30 32 </w:t>
      </w:r>
    </w:p>
    <w:p w:rsidR="00163D7E" w:rsidRDefault="00163D7E" w:rsidP="00163D7E">
      <w:r>
        <w:t xml:space="preserve"> | 1 5 5 8 9 3 8 8 7 0 8 1 3 5 | 31 35 35 38 39 33 38 38 37 30 38 31 33 35 </w:t>
      </w:r>
    </w:p>
    <w:p w:rsidR="00163D7E" w:rsidRDefault="00163D7E" w:rsidP="00163D7E">
      <w:r>
        <w:t xml:space="preserve"> | 0 0 0 1 3 5 1 F 0 1 2 0 0 0 | 30 30 30 31 33 35 31 46 30 31 32 30 30 30 </w:t>
      </w:r>
    </w:p>
    <w:p w:rsidR="00163D7E" w:rsidRDefault="00163D7E" w:rsidP="00163D7E">
      <w:r>
        <w:t xml:space="preserve"> | 0 0 0 0 0 0 1 5 0 0 0 0     | 30 30 30 30 30 30 31 35 30 30 30 30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1 2 0 7 0 0 | 20 20 20 20 20 20 20 20 31 32 30 37 30 30 </w:t>
      </w:r>
    </w:p>
    <w:p w:rsidR="00163D7E" w:rsidRDefault="00163D7E" w:rsidP="00163D7E">
      <w:r>
        <w:t xml:space="preserve"> | 0 0 4 6                     | 30 30 34 36 20 20 20 20 20 20 20 20 20 20 </w:t>
      </w:r>
    </w:p>
    <w:p w:rsidR="00163D7E" w:rsidRDefault="00163D7E" w:rsidP="00163D7E">
      <w:r>
        <w:t xml:space="preserve"> |             4 3 7 7 3 1 0 0 | 20 20 20 20 20 20 34 33 37 37 33 31 30 30 </w:t>
      </w:r>
    </w:p>
    <w:p w:rsidR="00163D7E" w:rsidRDefault="00163D7E" w:rsidP="00163D7E">
      <w:r>
        <w:t xml:space="preserve"> | 0 0 4 6 1 2 0 7 1 1 0 7 1 2 | 30 30 34 36 31 32 30 37 31 31 30 37 31 32 </w:t>
      </w:r>
    </w:p>
    <w:p w:rsidR="00163D7E" w:rsidRDefault="00163D7E" w:rsidP="00163D7E">
      <w:r>
        <w:t xml:space="preserve"> | 0 9 1 2 0 9         0 0 0 0 | 30 39 31 32 30 39 20 20 20 20 30 30 30 30 </w:t>
      </w:r>
    </w:p>
    <w:p w:rsidR="00163D7E" w:rsidRDefault="00163D7E" w:rsidP="00163D7E">
      <w:r>
        <w:t xml:space="preserve"> |             9 0 1     0 0 6 | 20 20 20 20 20 20 39 30 31 20 20 30 30 36 </w:t>
      </w:r>
    </w:p>
    <w:p w:rsidR="00163D7E" w:rsidRDefault="00163D7E" w:rsidP="00163D7E">
      <w:r>
        <w:lastRenderedPageBreak/>
        <w:t xml:space="preserve"> | 0 3 7 3 3 0 0 0 0 0         | 30 33 37 33 33 30 30 30 30 30 20 20 20 20 </w:t>
      </w:r>
    </w:p>
    <w:p w:rsidR="00163D7E" w:rsidRDefault="00163D7E" w:rsidP="00163D7E">
      <w:r>
        <w:t xml:space="preserve"> |               ; 5 8 9 3 8 8 | 20 20 20 20 20 20 20 3B 35 38 39 33 38 38 </w:t>
      </w:r>
    </w:p>
    <w:p w:rsidR="00163D7E" w:rsidRDefault="00163D7E" w:rsidP="00163D7E">
      <w:r>
        <w:t xml:space="preserve"> | 7 0 8 1 3 5 0 0 0 1 3 5 1 = | 37 30 38 31 33 35 30 30 30 31 33 35 31 3D </w:t>
      </w:r>
    </w:p>
    <w:p w:rsidR="00163D7E" w:rsidRDefault="00163D7E" w:rsidP="00163D7E">
      <w:r>
        <w:t xml:space="preserve"> | 1 1 0 7 </w:t>
      </w:r>
      <w:proofErr w:type="gramStart"/>
      <w:r>
        <w:t>0 ?</w:t>
      </w:r>
      <w:proofErr w:type="gramEnd"/>
      <w:r>
        <w:t xml:space="preserve">                 | 31 31 30 37 30 3F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0 0 0 0 0 0 | 20 20 20 20 20 20 20 20 30 30 30 30 30 30 </w:t>
      </w:r>
    </w:p>
    <w:p w:rsidR="00163D7E" w:rsidRDefault="00163D7E" w:rsidP="00163D7E">
      <w:r>
        <w:t xml:space="preserve"> | 0 0 0 0 4 2 9 9 0 1 3 4 0 0 | 30 30 30 30 34 32 39 39 30 31 33 34 30 30 </w:t>
      </w:r>
    </w:p>
    <w:p w:rsidR="00163D7E" w:rsidRDefault="00163D7E" w:rsidP="00163D7E">
      <w:r>
        <w:t xml:space="preserve"> | 0 0 0 0 0 0 1 5             | 30 30 30 30 30 30 31 35 20 20 20 20 20 20 </w:t>
      </w:r>
    </w:p>
    <w:p w:rsidR="00163D7E" w:rsidRDefault="00163D7E" w:rsidP="00163D7E">
      <w:r>
        <w:t xml:space="preserve"> |     0 0 0 1 0 0 0 0 0 0 0 9 | 20 20 30 30 30 31 30 30 30 30 30 30 30 39 </w:t>
      </w:r>
    </w:p>
    <w:p w:rsidR="00163D7E" w:rsidRDefault="00163D7E" w:rsidP="00163D7E">
      <w:r>
        <w:t xml:space="preserve"> | 5 1 6 J S   B a n k   L i m | 35 31 36 4A 53 20 42 61 6E 6B 20 4C 69 6D </w:t>
      </w:r>
    </w:p>
    <w:p w:rsidR="00163D7E" w:rsidRDefault="00163D7E" w:rsidP="00163D7E">
      <w:r>
        <w:t xml:space="preserve"> | </w:t>
      </w:r>
      <w:proofErr w:type="gramStart"/>
      <w:r>
        <w:t>i</w:t>
      </w:r>
      <w:proofErr w:type="gramEnd"/>
      <w:r>
        <w:t xml:space="preserve"> t e d   -   G u l b e r g | 69 74 65 64 20 2D 20 47 75 6C 62 65 72 67 </w:t>
      </w:r>
    </w:p>
    <w:p w:rsidR="00163D7E" w:rsidRDefault="00163D7E" w:rsidP="00163D7E">
      <w:r>
        <w:t xml:space="preserve"> |                           P | 20 20 20 20 20 20 20 20 20 20 20 20 20 50 </w:t>
      </w:r>
    </w:p>
    <w:p w:rsidR="00163D7E" w:rsidRDefault="00163D7E" w:rsidP="00163D7E">
      <w:r>
        <w:t xml:space="preserve"> | K                           | 4B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5 8 6 5 8 6     | 20 20 20 20 20 20 35 38 36 35 38 36 20 20 </w:t>
      </w:r>
    </w:p>
    <w:p w:rsidR="00163D7E" w:rsidRDefault="00163D7E" w:rsidP="00163D7E">
      <w:r>
        <w:lastRenderedPageBreak/>
        <w:t xml:space="preserve"> |   0 C 4 3 A E D F B C 1 E B | 20 30 43 34 33 41 45 44 46 42 43 31 45 42 </w:t>
      </w:r>
    </w:p>
    <w:p w:rsidR="00163D7E" w:rsidRDefault="00163D7E" w:rsidP="00163D7E">
      <w:r>
        <w:t xml:space="preserve"> | 1 F 7                       | 31 46 37 20 20 20 20 20 20 20 20 20 20 20 </w:t>
      </w:r>
    </w:p>
    <w:p w:rsidR="00163D7E" w:rsidRDefault="00163D7E" w:rsidP="00163D7E">
      <w:r>
        <w:t xml:space="preserve"> |           2 0 0 2 5 8 6 C 0 | 20 20 20 20 20 32 30 30 32 35 38 36 43 30 </w:t>
      </w:r>
    </w:p>
    <w:p w:rsidR="00163D7E" w:rsidRDefault="00163D7E" w:rsidP="00163D7E">
      <w:r>
        <w:t xml:space="preserve"> | 0 0 0 0 1 6 1               | 30 30 30 30 31 36 31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0 2 0 0 4 3 7 7 | 20 20 20 20 20 20 30 32 30 30 34 33 37 37 </w:t>
      </w:r>
    </w:p>
    <w:p w:rsidR="00163D7E" w:rsidRDefault="00163D7E" w:rsidP="00163D7E">
      <w:r>
        <w:t xml:space="preserve"> | 3 1             1 2 0 7 0 0 | 33 31 20 20 20 20 20 20 31 32 30 37 30 30 </w:t>
      </w:r>
    </w:p>
    <w:p w:rsidR="00163D7E" w:rsidRDefault="00163D7E" w:rsidP="00163D7E">
      <w:r>
        <w:t xml:space="preserve"> | 0 0 4 6             1 2 0 7 | 30 30 34 36 20 20 20 20 20 20 31 32 30 37 </w:t>
      </w:r>
    </w:p>
    <w:p w:rsidR="00163D7E" w:rsidRDefault="00163D7E" w:rsidP="00163D7E">
      <w:r>
        <w:t xml:space="preserve"> | 0 0 0 0 4 6                 | 30 30 30 30 34 36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C W - A T M 2 0 1 3 1 | 20 20 20 43 57 2D 41 54 4D 32 30 31 33 31 </w:t>
      </w:r>
    </w:p>
    <w:p w:rsidR="00163D7E" w:rsidRDefault="00163D7E" w:rsidP="00163D7E">
      <w:r>
        <w:t xml:space="preserve"> | 2 0 7 0 0 0 0 4 6 4 3 7 7 3 | 32 30 37 30 30 30 30 34 36 34 33 37 37 33 </w:t>
      </w:r>
    </w:p>
    <w:p w:rsidR="00163D7E" w:rsidRDefault="00163D7E" w:rsidP="00163D7E">
      <w:r>
        <w:t xml:space="preserve"> | 1 1 2 3 4                   | 31 31 32 33 34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lastRenderedPageBreak/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</w:t>
      </w:r>
    </w:p>
    <w:p w:rsidR="00163D7E" w:rsidRPr="00B87595" w:rsidRDefault="00163D7E" w:rsidP="00163D7E">
      <w:pPr>
        <w:rPr>
          <w:b/>
          <w:sz w:val="28"/>
        </w:rPr>
      </w:pPr>
    </w:p>
    <w:p w:rsidR="00163D7E" w:rsidRDefault="00163D7E" w:rsidP="00163D7E">
      <w:pPr>
        <w:pStyle w:val="Style1"/>
      </w:pPr>
      <w:r w:rsidRPr="00163D7E">
        <w:t>POS</w:t>
      </w:r>
      <w:r w:rsidR="006E1994">
        <w:t xml:space="preserve"> Purchase Reversal</w:t>
      </w:r>
      <w:r>
        <w:br/>
      </w:r>
    </w:p>
    <w:p w:rsidR="00163D7E" w:rsidRPr="00163D7E" w:rsidRDefault="00163D7E" w:rsidP="00163D7E">
      <w:pPr>
        <w:pStyle w:val="Style2"/>
        <w:ind w:left="1080" w:hanging="810"/>
      </w:pPr>
      <w:r w:rsidRPr="00163D7E">
        <w:t xml:space="preserve">Reversal request to </w:t>
      </w:r>
      <w:r>
        <w:t>T24</w:t>
      </w:r>
    </w:p>
    <w:p w:rsidR="00163D7E" w:rsidRDefault="00163D7E" w:rsidP="00163D7E"/>
    <w:p w:rsidR="00163D7E" w:rsidRDefault="00163D7E" w:rsidP="00163D7E">
      <w:r>
        <w:t xml:space="preserve">| R D Z 8 5 8 3 1 0 3 0 0 0 0 | 52 44 5A 38 35 38 33 31 30 33 30 30 30 30 </w:t>
      </w:r>
    </w:p>
    <w:p w:rsidR="00163D7E" w:rsidRDefault="00163D7E" w:rsidP="00163D7E">
      <w:r>
        <w:t xml:space="preserve"> |                         2 0 | 20 20 20 20 20 20 20 20 20 20 20 20 32 30 </w:t>
      </w:r>
    </w:p>
    <w:p w:rsidR="00163D7E" w:rsidRDefault="00163D7E" w:rsidP="00163D7E">
      <w:r>
        <w:t xml:space="preserve"> | 1 3 1 2 0 7 0 0 1 2 2 5 0 4 | 31 33 31 32 30 37 30 30 31 32 32 35 30 34 </w:t>
      </w:r>
    </w:p>
    <w:p w:rsidR="00163D7E" w:rsidRDefault="00163D7E" w:rsidP="00163D7E">
      <w:r>
        <w:t xml:space="preserve"> | 2 0 4 3 7 4 5 9 0 0 0 0 0 7 | 32 30 34 33 37 34 35 39 30 30 30 30 30 37 </w:t>
      </w:r>
    </w:p>
    <w:p w:rsidR="00163D7E" w:rsidRDefault="00163D7E" w:rsidP="00163D7E">
      <w:r>
        <w:t xml:space="preserve"> | 8 9 4 9 F F F F 0 0 0 0 0 0 | 38 39 34 39 46 46 46 46 30 30 30 30 30 30 </w:t>
      </w:r>
    </w:p>
    <w:p w:rsidR="00163D7E" w:rsidRDefault="00163D7E" w:rsidP="00163D7E">
      <w:r>
        <w:t xml:space="preserve"> | 0 0 0 0 0 0 0 6 2 0 0 0 0 0 | 30 30 30 30 30 30 30 36 32 30 30 30 30 30 </w:t>
      </w:r>
    </w:p>
    <w:p w:rsidR="00163D7E" w:rsidRDefault="00163D7E" w:rsidP="00163D7E">
      <w:r>
        <w:t xml:space="preserve"> | 0 0 0 0 0 0 0 5 7 2 0 0 0 0 | 30 30 30 30 30 30 30 35 37 32 30 30 30 30 </w:t>
      </w:r>
    </w:p>
    <w:p w:rsidR="00163D7E" w:rsidRDefault="00163D7E" w:rsidP="00163D7E">
      <w:r>
        <w:t xml:space="preserve"> | 0 0 0 6 2 7 2 0 1 2 0 6 1 9 | 30 30 30 36 32 37 32 30 31 32 30 36 31 39 </w:t>
      </w:r>
    </w:p>
    <w:p w:rsidR="00163D7E" w:rsidRDefault="00163D7E" w:rsidP="00163D7E">
      <w:r>
        <w:t xml:space="preserve"> | 1 5 5 6 3 1 0 9 6 5 0 0     | 31 35 35 36 33 31 30 39 36 35 30 30 20 20 </w:t>
      </w:r>
    </w:p>
    <w:p w:rsidR="00163D7E" w:rsidRDefault="00163D7E" w:rsidP="00163D7E">
      <w:r>
        <w:t xml:space="preserve"> |             3 6 6 9 1 0 0 0 | 20 20 20 20 20 20 33 36 36 39 31 30 30 30 </w:t>
      </w:r>
    </w:p>
    <w:p w:rsidR="00163D7E" w:rsidRDefault="00163D7E" w:rsidP="00163D7E">
      <w:r>
        <w:t xml:space="preserve"> | 1 2 2 5 1 2 0 7         1 2 | 31 32 32 35 31 32 30 37 20 20 20 20 31 32 </w:t>
      </w:r>
    </w:p>
    <w:p w:rsidR="00163D7E" w:rsidRDefault="00163D7E" w:rsidP="00163D7E">
      <w:r>
        <w:t xml:space="preserve"> | 0 9                 0 0 0 7 | 30 39 20 20 20 20 20 20 20 20 30 30 30 37 </w:t>
      </w:r>
    </w:p>
    <w:p w:rsidR="00163D7E" w:rsidRDefault="00163D7E" w:rsidP="00163D7E">
      <w:r>
        <w:t xml:space="preserve"> |                           4 | 20 20 20 20 20 20 20 20 20 20 20 20 20 34 </w:t>
      </w:r>
    </w:p>
    <w:p w:rsidR="00163D7E" w:rsidRDefault="00163D7E" w:rsidP="00163D7E">
      <w:r>
        <w:t xml:space="preserve"> | 0 2 5 8 1           0 0 0 0 | 30 32 35 38 31 20 20 20 20 20 30 30 30 30 </w:t>
      </w:r>
    </w:p>
    <w:p w:rsidR="00163D7E" w:rsidRDefault="00163D7E" w:rsidP="00163D7E">
      <w:r>
        <w:t xml:space="preserve"> | 0 1           4 3 7 4 5 9 0 | 30 31 20 20 20 20 20 34 33 37 34 35 39 30 </w:t>
      </w:r>
    </w:p>
    <w:p w:rsidR="00163D7E" w:rsidRDefault="00163D7E" w:rsidP="00163D7E">
      <w:r>
        <w:t xml:space="preserve"> | 0 0 0 0 7 8 9 4 9 = 1 6 0 9 | 30 30 30 30 37 38 39 34 39 3D 31 36 30 39 </w:t>
      </w:r>
    </w:p>
    <w:p w:rsidR="00163D7E" w:rsidRDefault="00163D7E" w:rsidP="00163D7E">
      <w:r>
        <w:t xml:space="preserve"> | 1 2 6 8 9 0 = =             | 31 32 36 38 39 30 3D 3D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lastRenderedPageBreak/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3 3 4 1 1 9 | 20 20 20 20 20 20 20 20 33 33 34 31 31 39 </w:t>
      </w:r>
    </w:p>
    <w:p w:rsidR="00163D7E" w:rsidRDefault="00163D7E" w:rsidP="00163D7E">
      <w:r>
        <w:t xml:space="preserve"> | 3 6 6 9 1 0             0 0 | 33 36 36 39 31 30 20 20 20 20 20 20 30 30 </w:t>
      </w:r>
    </w:p>
    <w:p w:rsidR="00163D7E" w:rsidRDefault="00163D7E" w:rsidP="00163D7E">
      <w:r>
        <w:t xml:space="preserve"> | 2 1 0 1 7 1 9 8             | 32 31 30 31 37 31 39 38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5 8 6 8 4 0     | 20 20 20 20 20 20 35 38 36 38 34 30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0 2 0 0 3 6 6 9 | 20 20 20 20 20 20 30 32 30 30 33 36 36 39 </w:t>
      </w:r>
    </w:p>
    <w:p w:rsidR="00163D7E" w:rsidRDefault="00163D7E" w:rsidP="00163D7E">
      <w:r>
        <w:lastRenderedPageBreak/>
        <w:t xml:space="preserve"> | 1 0             1 2 0 7 0 0 | 31 30 20 20 20 20 20 20 31 32 30 37 30 30 </w:t>
      </w:r>
    </w:p>
    <w:p w:rsidR="00163D7E" w:rsidRDefault="00163D7E" w:rsidP="00163D7E">
      <w:r>
        <w:t xml:space="preserve"> | 1 2 2 5 0 0         0 0 0 0 | 31 32 32 35 30 30 20 20 20 20 30 30 30 30 </w:t>
      </w:r>
    </w:p>
    <w:p w:rsidR="00163D7E" w:rsidRDefault="00163D7E" w:rsidP="00163D7E">
      <w:r>
        <w:t xml:space="preserve"> | 0 0 0 0 0 0 0 0 0 0 0 0 0 0 | 30 30 30 30 30 30 30 30 30 30 30 30 30 30 </w:t>
      </w:r>
    </w:p>
    <w:p w:rsidR="00163D7E" w:rsidRDefault="00163D7E" w:rsidP="00163D7E">
      <w:r>
        <w:t xml:space="preserve"> | 0 0 0 0 0 0 0 0 0 0 0 0 0 0 | 30 30 30 30 30 30 30 30 30 30 30 30 30 30 </w:t>
      </w:r>
    </w:p>
    <w:p w:rsidR="00163D7E" w:rsidRDefault="00163D7E" w:rsidP="00163D7E">
      <w:r>
        <w:t xml:space="preserve"> | 0 0 0 0 0 0 0 0 0 0 0 0 0 0 | 30 30 30 30 30 30 30 30 30 30 30 30 30 30 </w:t>
      </w:r>
    </w:p>
    <w:p w:rsidR="00163D7E" w:rsidRDefault="00163D7E" w:rsidP="00163D7E">
      <w:r>
        <w:t xml:space="preserve"> | 0 0 0 0 0 0                 | 30 30 30 30 30 30 20 20 20 20 20 20 20 20 </w:t>
      </w:r>
    </w:p>
    <w:p w:rsidR="00163D7E" w:rsidRDefault="00163D7E" w:rsidP="00163D7E">
      <w:r>
        <w:t xml:space="preserve"> |       0 0 0 0 2 6 4 5 5 7   | 20 20 20 30 30 30 30 32 36 34 35 35 37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V S L C P R - P O S 2 | 20 20 20 56 53 4C 43 50 52 2D 50 4F 53 32 </w:t>
      </w:r>
    </w:p>
    <w:p w:rsidR="00163D7E" w:rsidRDefault="00163D7E" w:rsidP="00163D7E">
      <w:r>
        <w:t xml:space="preserve"> | 0 1 3 1 2 0 7 0 0 1 2 2 5 3 | 30 31 33 31 32 30 37 30 30 31 32 32 35 33 </w:t>
      </w:r>
    </w:p>
    <w:p w:rsidR="00163D7E" w:rsidRDefault="00163D7E" w:rsidP="00163D7E">
      <w:r>
        <w:t xml:space="preserve"> | 6 6 9 1 0                   | 36 36 39 31 30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</w:t>
      </w:r>
    </w:p>
    <w:p w:rsidR="00163D7E" w:rsidRDefault="00163D7E" w:rsidP="00163D7E"/>
    <w:p w:rsidR="00163D7E" w:rsidRPr="00163D7E" w:rsidRDefault="00163D7E" w:rsidP="00163D7E">
      <w:pPr>
        <w:pStyle w:val="Style2"/>
        <w:ind w:left="1080" w:hanging="810"/>
      </w:pPr>
      <w:r w:rsidRPr="00163D7E">
        <w:t>Reversal’s response from host</w:t>
      </w:r>
    </w:p>
    <w:p w:rsidR="00163D7E" w:rsidRDefault="00163D7E" w:rsidP="00163D7E"/>
    <w:p w:rsidR="00163D7E" w:rsidRDefault="00163D7E" w:rsidP="00163D7E">
      <w:r>
        <w:lastRenderedPageBreak/>
        <w:t xml:space="preserve">| R D Z 8 5 8 3 1 0 3 0 0 0 0 | 52 44 5A 38 35 38 33 31 30 33 30 30 30 30 </w:t>
      </w:r>
    </w:p>
    <w:p w:rsidR="00163D7E" w:rsidRDefault="00163D7E" w:rsidP="00163D7E">
      <w:r>
        <w:t xml:space="preserve"> |                         2 0 | 20 20 20 20 20 20 20 20 20 20 20 20 32 30 </w:t>
      </w:r>
    </w:p>
    <w:p w:rsidR="00163D7E" w:rsidRDefault="00163D7E" w:rsidP="00163D7E">
      <w:r>
        <w:t xml:space="preserve"> | 1 3 1 2 0 7 0 0 1 2 2 5 0 4 | 31 33 31 32 30 37 30 30 31 32 32 35 30 34 </w:t>
      </w:r>
    </w:p>
    <w:p w:rsidR="00163D7E" w:rsidRDefault="00163D7E" w:rsidP="00163D7E">
      <w:r>
        <w:t xml:space="preserve"> | 3 0 4 3 7 4 5 9 0 0 0 0 0 7 | 33 30 34 33 37 34 35 39 30 30 30 30 30 37 </w:t>
      </w:r>
    </w:p>
    <w:p w:rsidR="00163D7E" w:rsidRDefault="00163D7E" w:rsidP="00163D7E">
      <w:r>
        <w:t xml:space="preserve"> | 8 9 4 9 F F F F 0 0 0 0 0 0 | 38 39 34 39 46 46 46 46 30 30 30 30 30 30 </w:t>
      </w:r>
    </w:p>
    <w:p w:rsidR="00163D7E" w:rsidRDefault="00163D7E" w:rsidP="00163D7E">
      <w:r>
        <w:t xml:space="preserve"> | 0 0 0 0 0 0 0 6 2 0 0 0 0 0 | 30 30 30 30 30 30 30 36 32 30 30 30 30 30 </w:t>
      </w:r>
    </w:p>
    <w:p w:rsidR="00163D7E" w:rsidRDefault="00163D7E" w:rsidP="00163D7E">
      <w:r>
        <w:t xml:space="preserve"> | 0 0 0 0 0 0 0 5 7 2 0 0 0 0 | 30 30 30 30 30 30 30 35 37 32 30 30 30 30 </w:t>
      </w:r>
    </w:p>
    <w:p w:rsidR="00163D7E" w:rsidRDefault="00163D7E" w:rsidP="00163D7E">
      <w:r>
        <w:t xml:space="preserve"> | 0 0 0 6 2 7 2 0 1 2 0 6 1 9 | 30 30 30 36 32 37 32 30 31 32 30 36 31 39 </w:t>
      </w:r>
    </w:p>
    <w:p w:rsidR="00163D7E" w:rsidRDefault="00163D7E" w:rsidP="00163D7E">
      <w:r>
        <w:t xml:space="preserve"> | 1 5 5 6 3 1 0 9 6 5 0 0     | 31 35 35 36 33 31 30 39 36 35 30 30 20 20 </w:t>
      </w:r>
    </w:p>
    <w:p w:rsidR="00163D7E" w:rsidRDefault="00163D7E" w:rsidP="00163D7E">
      <w:r>
        <w:t xml:space="preserve"> |             3 6 6 9 1 0 0 0 | 20 20 20 20 20 20 33 36 36 39 31 30 30 30 </w:t>
      </w:r>
    </w:p>
    <w:p w:rsidR="00163D7E" w:rsidRDefault="00163D7E" w:rsidP="00163D7E">
      <w:r>
        <w:t xml:space="preserve"> | 1 2 2 5 1 2 0 7         1 2 | 31 32 32 35 31 32 30 37 20 20 20 20 31 32 </w:t>
      </w:r>
    </w:p>
    <w:p w:rsidR="00163D7E" w:rsidRDefault="00163D7E" w:rsidP="00163D7E">
      <w:r>
        <w:t xml:space="preserve"> | 0 9                 0 0 0 7 | 30 39 20 20 20 20 20 20 20 20 30 30 30 37 </w:t>
      </w:r>
    </w:p>
    <w:p w:rsidR="00163D7E" w:rsidRDefault="00163D7E" w:rsidP="00163D7E">
      <w:r>
        <w:t xml:space="preserve"> |                           4 | 20 20 20 20 20 20 20 20 20 20 20 20 20 34 </w:t>
      </w:r>
    </w:p>
    <w:p w:rsidR="00163D7E" w:rsidRDefault="00163D7E" w:rsidP="00163D7E">
      <w:r>
        <w:t xml:space="preserve"> | 0 2 5 8 1           0 0 0 0 | 30 32 35 38 31 20 20 20 20 20 30 30 30 30 </w:t>
      </w:r>
    </w:p>
    <w:p w:rsidR="00163D7E" w:rsidRDefault="00163D7E" w:rsidP="00163D7E">
      <w:r>
        <w:t xml:space="preserve"> | 0 1           4 3 7 4 5 9 0 | 30 31 20 20 20 20 20 34 33 37 34 35 39 30 </w:t>
      </w:r>
    </w:p>
    <w:p w:rsidR="00163D7E" w:rsidRDefault="00163D7E" w:rsidP="00163D7E">
      <w:r>
        <w:t xml:space="preserve"> | 0 0 0 0 7 8 9 4 9 = 1 6 0 9 | 30 30 30 30 37 38 39 34 39 3D 31 36 30 39 </w:t>
      </w:r>
    </w:p>
    <w:p w:rsidR="00163D7E" w:rsidRDefault="00163D7E" w:rsidP="00163D7E">
      <w:r>
        <w:t xml:space="preserve"> | 1 2 6 8 9 0 = =             | 31 32 36 38 39 30 3D 3D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3 3 4 1 1 9 | 20 20 20 20 20 20 20 20 33 33 34 31 31 39 </w:t>
      </w:r>
    </w:p>
    <w:p w:rsidR="00163D7E" w:rsidRDefault="00163D7E" w:rsidP="00163D7E">
      <w:r>
        <w:t xml:space="preserve"> | 3 6 6 9 1 0             0 0 | 33 36 36 39 31 30 20 20 20 20 20 20 30 30 </w:t>
      </w:r>
    </w:p>
    <w:p w:rsidR="00163D7E" w:rsidRDefault="00163D7E" w:rsidP="00163D7E">
      <w:r>
        <w:t xml:space="preserve"> | 2 1 0 1 7 1 9 8             | 32 31 30 31 37 31 39 38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lastRenderedPageBreak/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5 8 6 8 4 0     | 20 20 20 20 20 20 35 38 36 38 34 30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0 2 0 0 3 6 6 9 | 20 20 20 20 20 20 30 32 30 30 33 36 36 39 </w:t>
      </w:r>
    </w:p>
    <w:p w:rsidR="00163D7E" w:rsidRDefault="00163D7E" w:rsidP="00163D7E">
      <w:r>
        <w:t xml:space="preserve"> | 1 0             1 2 0 7 0 0 | 31 30 20 20 20 20 20 20 31 32 30 37 30 30 </w:t>
      </w:r>
    </w:p>
    <w:p w:rsidR="00163D7E" w:rsidRDefault="00163D7E" w:rsidP="00163D7E">
      <w:r>
        <w:t xml:space="preserve"> | 1 2 2 5 0 0         0 0 0 0 | 31 32 32 35 30 30 20 20 20 20 30 30 30 30 </w:t>
      </w:r>
    </w:p>
    <w:p w:rsidR="00163D7E" w:rsidRDefault="00163D7E" w:rsidP="00163D7E">
      <w:r>
        <w:t xml:space="preserve"> | 0 0 0 0 0 0 0 0 0 0 0 0 0 0 | 30 30 30 30 30 30 30 30 30 30 30 30 30 30 </w:t>
      </w:r>
    </w:p>
    <w:p w:rsidR="00163D7E" w:rsidRDefault="00163D7E" w:rsidP="00163D7E">
      <w:r>
        <w:t xml:space="preserve"> | 0 0 0 0 0 0 0 0 0 0 0 0 0 0 | 30 30 30 30 30 30 30 30 30 30 30 30 30 30 </w:t>
      </w:r>
    </w:p>
    <w:p w:rsidR="00163D7E" w:rsidRDefault="00163D7E" w:rsidP="00163D7E">
      <w:r>
        <w:t xml:space="preserve"> | 0 0 0 0 0 0 0 0 0 0 0 0 0 0 | 30 30 30 30 30 30 30 30 30 30 30 30 30 30 </w:t>
      </w:r>
    </w:p>
    <w:p w:rsidR="00163D7E" w:rsidRDefault="00163D7E" w:rsidP="00163D7E">
      <w:r>
        <w:t xml:space="preserve"> | 0 0 0 0 0 0                 | 30 30 30 30 30 30 20 20 20 20 20 20 20 20 </w:t>
      </w:r>
    </w:p>
    <w:p w:rsidR="00163D7E" w:rsidRDefault="00163D7E" w:rsidP="00163D7E">
      <w:r>
        <w:t xml:space="preserve"> |       0 0 0 0 2 6 4 5 5 7   | 20 20 20 30 30 30 30 32 36 34 35 35 37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lastRenderedPageBreak/>
        <w:t xml:space="preserve"> |                             | 20 20 20 20 20 20 20 20 20 20 20 20 20 20 </w:t>
      </w:r>
    </w:p>
    <w:p w:rsidR="00163D7E" w:rsidRDefault="00163D7E" w:rsidP="00163D7E">
      <w:r>
        <w:t xml:space="preserve"> |       V S L C P R - P O S 2 | 20 20 20 56 53 4C 43 50 52 2D 50 4F 53 32 </w:t>
      </w:r>
    </w:p>
    <w:p w:rsidR="00163D7E" w:rsidRDefault="00163D7E" w:rsidP="00163D7E">
      <w:r>
        <w:t xml:space="preserve"> | 0 1 3 1 2 0 7 0 0 1 2 2 5 3 | 30 31 33 31 32 30 37 30 30 31 32 32 35 33 </w:t>
      </w:r>
    </w:p>
    <w:p w:rsidR="00163D7E" w:rsidRDefault="00163D7E" w:rsidP="00163D7E">
      <w:r>
        <w:t xml:space="preserve"> | 6 6 9 1 0                   | 36 36 39 31 30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20 20 20 20 20 20 20 20 20 20 20 20 </w:t>
      </w:r>
    </w:p>
    <w:p w:rsidR="00163D7E" w:rsidRDefault="00163D7E" w:rsidP="00163D7E">
      <w:r>
        <w:t xml:space="preserve"> |                             | 20 20 </w:t>
      </w:r>
    </w:p>
    <w:p w:rsidR="00163D7E" w:rsidRDefault="00163D7E" w:rsidP="009D3CCC">
      <w:pPr>
        <w:pStyle w:val="DocumentDate"/>
        <w:spacing w:line="240" w:lineRule="auto"/>
        <w:jc w:val="left"/>
      </w:pPr>
    </w:p>
    <w:p w:rsidR="00163D7E" w:rsidRDefault="00163D7E" w:rsidP="009D3CCC">
      <w:pPr>
        <w:pStyle w:val="DocumentDate"/>
        <w:spacing w:line="240" w:lineRule="auto"/>
        <w:jc w:val="left"/>
      </w:pPr>
    </w:p>
    <w:p w:rsidR="00163D7E" w:rsidRPr="006E1994" w:rsidRDefault="00163D7E" w:rsidP="006E1994">
      <w:pPr>
        <w:pStyle w:val="Style1"/>
      </w:pPr>
      <w:r w:rsidRPr="006E1994">
        <w:t>LORO’S Reversal</w:t>
      </w:r>
    </w:p>
    <w:p w:rsidR="00163D7E" w:rsidRDefault="00163D7E" w:rsidP="00163D7E">
      <w:pPr>
        <w:rPr>
          <w:color w:val="1F497D"/>
        </w:rPr>
      </w:pPr>
    </w:p>
    <w:p w:rsidR="00163D7E" w:rsidRPr="00163D7E" w:rsidRDefault="00163D7E" w:rsidP="00163D7E">
      <w:pPr>
        <w:pStyle w:val="Style2"/>
        <w:ind w:left="1080" w:hanging="810"/>
      </w:pPr>
      <w:r w:rsidRPr="00163D7E">
        <w:t xml:space="preserve"> Loro Request To </w:t>
      </w:r>
      <w:r>
        <w:t>T24</w:t>
      </w:r>
    </w:p>
    <w:p w:rsidR="00163D7E" w:rsidRDefault="00163D7E" w:rsidP="00163D7E">
      <w:pPr>
        <w:rPr>
          <w:color w:val="1F497D"/>
        </w:rPr>
      </w:pPr>
    </w:p>
    <w:p w:rsidR="00163D7E" w:rsidRPr="00163D7E" w:rsidRDefault="00163D7E" w:rsidP="00163D7E">
      <w:r>
        <w:rPr>
          <w:color w:val="1F497D"/>
        </w:rPr>
        <w:t> </w:t>
      </w:r>
      <w:r w:rsidRPr="00163D7E">
        <w:t xml:space="preserve">| R D Z 8 5 8 3 1 0 3 0 0 0 0 | 52 44 5A 38 35 38 33 31 30 33 30 30 30 30 </w:t>
      </w:r>
    </w:p>
    <w:p w:rsidR="00163D7E" w:rsidRPr="00163D7E" w:rsidRDefault="00163D7E" w:rsidP="00163D7E">
      <w:r w:rsidRPr="00163D7E">
        <w:t xml:space="preserve"> |                         2 0 | 20 20 20 20 20 20 20 20 20 20 20 20 32 30 </w:t>
      </w:r>
    </w:p>
    <w:p w:rsidR="00163D7E" w:rsidRPr="00163D7E" w:rsidRDefault="00163D7E" w:rsidP="00163D7E">
      <w:r w:rsidRPr="00163D7E">
        <w:t xml:space="preserve"> | 1 3 1 2 0 7 0 7 5 5 5 3 0 2 | 31 33 31 32 30 37 30 37 35 35 35 33 30 32 </w:t>
      </w:r>
    </w:p>
    <w:p w:rsidR="00163D7E" w:rsidRPr="00163D7E" w:rsidRDefault="00163D7E" w:rsidP="00163D7E">
      <w:r w:rsidRPr="00163D7E">
        <w:t xml:space="preserve"> | 0 6 6 0 1 4 9 2 1 1 0 8 5 5 | 30 36 36 30 31 34 39 32 31 31 30 38 35 35 </w:t>
      </w:r>
    </w:p>
    <w:p w:rsidR="00163D7E" w:rsidRPr="00163D7E" w:rsidRDefault="00163D7E" w:rsidP="00163D7E">
      <w:r w:rsidRPr="00163D7E">
        <w:t xml:space="preserve"> | 7 0 4 0 F F F F 0 1 2 0 0 0 | 37 30 34 30 46 46 46 46 30 31 32 30 30 30 </w:t>
      </w:r>
    </w:p>
    <w:p w:rsidR="00163D7E" w:rsidRPr="00163D7E" w:rsidRDefault="00163D7E" w:rsidP="00163D7E">
      <w:r w:rsidRPr="00163D7E">
        <w:t xml:space="preserve"> | 0 0 0 0 0 0 1 5 0 0 0 0     | 30 30 30 30 30 30 31 35 30 30 30 30 20 20 </w:t>
      </w:r>
    </w:p>
    <w:p w:rsidR="00163D7E" w:rsidRPr="00163D7E" w:rsidRDefault="00163D7E" w:rsidP="00163D7E">
      <w:r w:rsidRPr="00163D7E">
        <w:lastRenderedPageBreak/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 1 2 0 7 0 7 | 20 20 20 20 20 20 20 20 31 32 30 37 30 37 </w:t>
      </w:r>
    </w:p>
    <w:p w:rsidR="00163D7E" w:rsidRPr="00163D7E" w:rsidRDefault="00163D7E" w:rsidP="00163D7E">
      <w:r w:rsidRPr="00163D7E">
        <w:t xml:space="preserve"> | 5 6 4 9                     | 35 36 34 39 20 20 20 20 20 20 20 20 20 20 </w:t>
      </w:r>
    </w:p>
    <w:p w:rsidR="00163D7E" w:rsidRPr="00163D7E" w:rsidRDefault="00163D7E" w:rsidP="00163D7E">
      <w:r w:rsidRPr="00163D7E">
        <w:t xml:space="preserve"> |             4 3 8 2 7 3 0 7 | 20 20 20 20 20 20 34 33 38 32 37 33 30 37 </w:t>
      </w:r>
    </w:p>
    <w:p w:rsidR="00163D7E" w:rsidRPr="00163D7E" w:rsidRDefault="00163D7E" w:rsidP="00163D7E">
      <w:r w:rsidRPr="00163D7E">
        <w:t xml:space="preserve"> | 5 5 5 3 1 2 0 7         1 2 | 35 35 35 33 31 32 30 37 20 20 20 20 31 32 </w:t>
      </w:r>
    </w:p>
    <w:p w:rsidR="00163D7E" w:rsidRPr="00163D7E" w:rsidRDefault="00163D7E" w:rsidP="00163D7E">
      <w:r w:rsidRPr="00163D7E">
        <w:t xml:space="preserve"> | 0 9 1 2 0 9         0 0 0 0 | 30 39 31 32 30 39 20 20 20 20 30 30 30 30 </w:t>
      </w:r>
    </w:p>
    <w:p w:rsidR="00163D7E" w:rsidRPr="00163D7E" w:rsidRDefault="00163D7E" w:rsidP="00163D7E">
      <w:r w:rsidRPr="00163D7E">
        <w:t xml:space="preserve"> |                           6 | 20 20 20 20 20 20 20 20 20 20 20 20 20 36 </w:t>
      </w:r>
    </w:p>
    <w:p w:rsidR="00163D7E" w:rsidRPr="00163D7E" w:rsidRDefault="00163D7E" w:rsidP="00163D7E">
      <w:r w:rsidRPr="00163D7E">
        <w:t xml:space="preserve"> | 0 3 7 3 3 0 0 0 0 0         | 30 33 37 33 33 30 30 30 30 30 20 20 20 20 </w:t>
      </w:r>
    </w:p>
    <w:p w:rsidR="00163D7E" w:rsidRPr="00163D7E" w:rsidRDefault="00163D7E" w:rsidP="00163D7E">
      <w:r w:rsidRPr="00163D7E">
        <w:t xml:space="preserve"> |               ; 6 0 1 4 9 2 | 20 20 20 20 20 20 20 3B 36 30 31 34 39 32 </w:t>
      </w:r>
    </w:p>
    <w:p w:rsidR="00163D7E" w:rsidRPr="00163D7E" w:rsidRDefault="00163D7E" w:rsidP="00163D7E">
      <w:r w:rsidRPr="00163D7E">
        <w:t xml:space="preserve"> | 1 1 0 8 5 5 7 0 4 0 = 1 2 1 | 31 31 30 38 35 35 37 30 34 30 3D 31 32 31 </w:t>
      </w:r>
    </w:p>
    <w:p w:rsidR="00163D7E" w:rsidRPr="00163D7E" w:rsidRDefault="00163D7E" w:rsidP="00163D7E">
      <w:r w:rsidRPr="00163D7E">
        <w:t xml:space="preserve"> | 1 5 2 3 1 0 0 0 0 1 0 0 0 0 | 31 35 32 33 31 30 30 30 30 31 30 30 30 30 </w:t>
      </w:r>
    </w:p>
    <w:p w:rsidR="00163D7E" w:rsidRPr="00163D7E" w:rsidRDefault="00163D7E" w:rsidP="00163D7E">
      <w:r w:rsidRPr="00163D7E">
        <w:t xml:space="preserve"> | 0 0                         | 30 30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    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 0 0 0 0 0 0 | 20 20 20 20 20 20 20 20 30 30 30 30 30 30 </w:t>
      </w:r>
    </w:p>
    <w:p w:rsidR="00163D7E" w:rsidRPr="00163D7E" w:rsidRDefault="00163D7E" w:rsidP="00163D7E">
      <w:r w:rsidRPr="00163D7E">
        <w:t xml:space="preserve"> | 0 0 0 4 3 0             0 0 | 30 30 30 34 33 30 20 20 20 20 20 20 30 30 </w:t>
      </w:r>
    </w:p>
    <w:p w:rsidR="00163D7E" w:rsidRPr="00163D7E" w:rsidRDefault="00163D7E" w:rsidP="00163D7E">
      <w:r w:rsidRPr="00163D7E">
        <w:t xml:space="preserve"> | 0 0 0 0 0 0 6 8             | 30 30 30 30 30 30 36 38 20 20 20 20 20 20 </w:t>
      </w:r>
    </w:p>
    <w:p w:rsidR="00163D7E" w:rsidRPr="00163D7E" w:rsidRDefault="00163D7E" w:rsidP="00163D7E">
      <w:r w:rsidRPr="00163D7E">
        <w:t xml:space="preserve"> |     0 0 6 8 0 0 0 0 0 0 0 9 | 20 20 30 30 36 38 30 30 30 30 30 30 30 39 </w:t>
      </w:r>
    </w:p>
    <w:p w:rsidR="00163D7E" w:rsidRPr="00163D7E" w:rsidRDefault="00163D7E" w:rsidP="00163D7E">
      <w:r w:rsidRPr="00163D7E">
        <w:t xml:space="preserve"> | 5 4 1                       | 35 34 31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lastRenderedPageBreak/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                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 5 8 6           | 20 20 20 20 20 20 35 38 36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 0 2 0 5 4 3 8 2 | 20 20 20 20 20 20 30 32 30 35 34 33 38 32 </w:t>
      </w:r>
    </w:p>
    <w:p w:rsidR="00163D7E" w:rsidRPr="00163D7E" w:rsidRDefault="00163D7E" w:rsidP="00163D7E">
      <w:r w:rsidRPr="00163D7E">
        <w:t xml:space="preserve"> | 7 0             1 2 0 7 0 7 | 37 30 20 20 20 20 20 20 31 32 30 37 30 37 </w:t>
      </w:r>
    </w:p>
    <w:p w:rsidR="00163D7E" w:rsidRPr="00163D7E" w:rsidRDefault="00163D7E" w:rsidP="00163D7E">
      <w:r w:rsidRPr="00163D7E">
        <w:t xml:space="preserve"> | 5 5 5 3             1 2 0 7 | 35 35 35 33 20 20 20 20 20 20 31 32 30 37 </w:t>
      </w:r>
    </w:p>
    <w:p w:rsidR="00163D7E" w:rsidRPr="00163D7E" w:rsidRDefault="00163D7E" w:rsidP="00163D7E">
      <w:r w:rsidRPr="00163D7E">
        <w:t xml:space="preserve"> | 0 7 5 5 5 3                 | 30 37 35 35 35 33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                        | 20 20 20 20 20 20 20 20 20 20 20 20 20 20 </w:t>
      </w:r>
    </w:p>
    <w:p w:rsidR="00163D7E" w:rsidRPr="00163D7E" w:rsidRDefault="00163D7E" w:rsidP="00163D7E">
      <w:r w:rsidRPr="00163D7E">
        <w:t xml:space="preserve"> |       C W - A T M 2 0 1 3 1 | 20 20 20 43 57 2D 41 54 4D 32 30 31 33 31 </w:t>
      </w:r>
    </w:p>
    <w:p w:rsidR="00163D7E" w:rsidRPr="00163D7E" w:rsidRDefault="00163D7E" w:rsidP="00163D7E">
      <w:r w:rsidRPr="00163D7E">
        <w:t xml:space="preserve"> | 2 0 7 0 7 5 5 5 3 4 3 8 2 7 | 32 30 37 30 37 35 35 35 33 34 33 38 32 37 </w:t>
      </w:r>
    </w:p>
    <w:p w:rsidR="00163D7E" w:rsidRPr="00163D7E" w:rsidRDefault="00163D7E" w:rsidP="00163D7E">
      <w:r w:rsidRPr="00163D7E">
        <w:t xml:space="preserve"> | 3 1 2 3 4                   | 33 31 32 33 34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lastRenderedPageBreak/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                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</w:t>
      </w:r>
    </w:p>
    <w:p w:rsidR="00163D7E" w:rsidRDefault="00163D7E" w:rsidP="00163D7E">
      <w:pPr>
        <w:rPr>
          <w:color w:val="1F497D"/>
        </w:rPr>
      </w:pPr>
    </w:p>
    <w:p w:rsidR="00163D7E" w:rsidRDefault="00163D7E" w:rsidP="00163D7E">
      <w:pPr>
        <w:rPr>
          <w:color w:val="1F497D"/>
        </w:rPr>
      </w:pPr>
      <w:r>
        <w:rPr>
          <w:color w:val="1F497D"/>
        </w:rPr>
        <w:t> </w:t>
      </w:r>
    </w:p>
    <w:p w:rsidR="00163D7E" w:rsidRPr="00163D7E" w:rsidRDefault="00163D7E" w:rsidP="00163D7E">
      <w:pPr>
        <w:pStyle w:val="Style2"/>
        <w:ind w:left="1080" w:hanging="810"/>
      </w:pPr>
      <w:r w:rsidRPr="00163D7E">
        <w:t>Loro Reversal Response from T24</w:t>
      </w:r>
    </w:p>
    <w:p w:rsidR="00163D7E" w:rsidRDefault="00163D7E" w:rsidP="00163D7E">
      <w:pPr>
        <w:rPr>
          <w:color w:val="1F497D"/>
        </w:rPr>
      </w:pPr>
    </w:p>
    <w:p w:rsidR="00163D7E" w:rsidRPr="00163D7E" w:rsidRDefault="00163D7E" w:rsidP="00163D7E">
      <w:r w:rsidRPr="00163D7E">
        <w:t xml:space="preserve"> | R D Z 8 5 8 3 1 0 3 0 0 0 0 | 52 44 5A 38 35 38 33 31 30 33 30 30 30 30 </w:t>
      </w:r>
    </w:p>
    <w:p w:rsidR="00163D7E" w:rsidRPr="00163D7E" w:rsidRDefault="00163D7E" w:rsidP="00163D7E">
      <w:r w:rsidRPr="00163D7E">
        <w:t xml:space="preserve"> |                         2 0 | 20 20 20 20 20 20 20 20 20 20 20 20 32 30 </w:t>
      </w:r>
    </w:p>
    <w:p w:rsidR="00163D7E" w:rsidRPr="00163D7E" w:rsidRDefault="00163D7E" w:rsidP="00163D7E">
      <w:r w:rsidRPr="00163D7E">
        <w:t xml:space="preserve"> | 1 3 1 2 0 7 0 7 5 5 5 3 0 2 | 31 33 31 32 30 37 30 37 35 35 35 33 30 32 </w:t>
      </w:r>
    </w:p>
    <w:p w:rsidR="00163D7E" w:rsidRPr="00163D7E" w:rsidRDefault="00163D7E" w:rsidP="00163D7E">
      <w:r w:rsidRPr="00163D7E">
        <w:t xml:space="preserve"> | 1 6 6 0 1 4 9 2 1 1 0 8 5 5 | 31 36 36 30 31 34 39 32 31 31 30 38 35 35 </w:t>
      </w:r>
    </w:p>
    <w:p w:rsidR="00163D7E" w:rsidRPr="00163D7E" w:rsidRDefault="00163D7E" w:rsidP="00163D7E">
      <w:r w:rsidRPr="00163D7E">
        <w:t xml:space="preserve"> | 7 0 4 0 F F F F 0 1 2 0 0 0 | 37 30 34 30 46 46 46 46 30 31 32 30 30 30 </w:t>
      </w:r>
    </w:p>
    <w:p w:rsidR="00163D7E" w:rsidRPr="00163D7E" w:rsidRDefault="00163D7E" w:rsidP="00163D7E">
      <w:r w:rsidRPr="00163D7E">
        <w:t xml:space="preserve"> | 0 0 0 0 0 0 1 5 0 0 0 0     | 30 30 30 30 30 30 31 35 30 30 30 30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 1 2 0 7 0 7 | 20 20 20 20 20 20 20 20 31 32 30 37 30 37 </w:t>
      </w:r>
    </w:p>
    <w:p w:rsidR="00163D7E" w:rsidRPr="00163D7E" w:rsidRDefault="00163D7E" w:rsidP="00163D7E">
      <w:r w:rsidRPr="00163D7E">
        <w:t xml:space="preserve"> | 5 6 4 9                     | 35 36 34 39 20 20 20 20 20 20 20 20 20 20 </w:t>
      </w:r>
    </w:p>
    <w:p w:rsidR="00163D7E" w:rsidRPr="00163D7E" w:rsidRDefault="00163D7E" w:rsidP="00163D7E">
      <w:r w:rsidRPr="00163D7E">
        <w:t xml:space="preserve"> |             4 3 8 2 7 3 0 7 | 20 20 20 20 20 20 34 33 38 32 37 33 30 37 </w:t>
      </w:r>
    </w:p>
    <w:p w:rsidR="00163D7E" w:rsidRPr="00163D7E" w:rsidRDefault="00163D7E" w:rsidP="00163D7E">
      <w:r w:rsidRPr="00163D7E">
        <w:t xml:space="preserve"> | 5 5 5 3 1 2 0 7         1 2 | 35 35 35 33 31 32 30 37 20 20 20 20 31 32 </w:t>
      </w:r>
    </w:p>
    <w:p w:rsidR="00163D7E" w:rsidRPr="00163D7E" w:rsidRDefault="00163D7E" w:rsidP="00163D7E">
      <w:r w:rsidRPr="00163D7E">
        <w:t xml:space="preserve"> | 0 9 1 2 0 9         0 0 0 0 | 30 39 31 32 30 39 20 20 20 20 30 30 30 30 </w:t>
      </w:r>
    </w:p>
    <w:p w:rsidR="00163D7E" w:rsidRPr="00163D7E" w:rsidRDefault="00163D7E" w:rsidP="00163D7E">
      <w:r w:rsidRPr="00163D7E">
        <w:t xml:space="preserve"> |                           6 | 20 20 20 20 20 20 20 20 20 20 20 20 20 36 </w:t>
      </w:r>
    </w:p>
    <w:p w:rsidR="00163D7E" w:rsidRPr="00163D7E" w:rsidRDefault="00163D7E" w:rsidP="00163D7E">
      <w:r w:rsidRPr="00163D7E">
        <w:t xml:space="preserve"> | 0 3 7 3 3 0 0 0 0 0         | 30 33 37 33 33 30 30 30 30 30 20 20 20 20 </w:t>
      </w:r>
    </w:p>
    <w:p w:rsidR="00163D7E" w:rsidRPr="00163D7E" w:rsidRDefault="00163D7E" w:rsidP="00163D7E">
      <w:r w:rsidRPr="00163D7E">
        <w:lastRenderedPageBreak/>
        <w:t xml:space="preserve"> |               ; 6 0 1 4 9 2 | 20 20 20 20 20 20 20 3B 36 30 31 34 39 32 </w:t>
      </w:r>
    </w:p>
    <w:p w:rsidR="00163D7E" w:rsidRPr="00163D7E" w:rsidRDefault="00163D7E" w:rsidP="00163D7E">
      <w:r w:rsidRPr="00163D7E">
        <w:t xml:space="preserve"> | 1 1 0 8 5 5 7 0 4 0 = 1 2 1 | 31 31 30 38 35 35 37 30 34 30 3D 31 32 31 </w:t>
      </w:r>
    </w:p>
    <w:p w:rsidR="00163D7E" w:rsidRPr="00163D7E" w:rsidRDefault="00163D7E" w:rsidP="00163D7E">
      <w:r w:rsidRPr="00163D7E">
        <w:t xml:space="preserve"> | 1 5 2 3 1 0 0 0 0 1 0 0 0 0 | 31 35 32 33 31 30 30 30 30 31 30 30 30 30 </w:t>
      </w:r>
    </w:p>
    <w:p w:rsidR="00163D7E" w:rsidRPr="00163D7E" w:rsidRDefault="00163D7E" w:rsidP="00163D7E">
      <w:r w:rsidRPr="00163D7E">
        <w:t xml:space="preserve"> | 0 0                         | 30 30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                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 0 0 0 0 0 0 | 20 20 20 20 20 20 20 20 30 30 30 30 30 30 </w:t>
      </w:r>
    </w:p>
    <w:p w:rsidR="00163D7E" w:rsidRPr="00163D7E" w:rsidRDefault="00163D7E" w:rsidP="00163D7E">
      <w:r w:rsidRPr="00163D7E">
        <w:t xml:space="preserve"> | 0 0 0 4 3 0             0 0 | 30 30 30 34 33 30 20 20 20 20 20 20 30 30 </w:t>
      </w:r>
    </w:p>
    <w:p w:rsidR="00163D7E" w:rsidRPr="00163D7E" w:rsidRDefault="00163D7E" w:rsidP="00163D7E">
      <w:r w:rsidRPr="00163D7E">
        <w:t xml:space="preserve"> | 0 0 0 0 0 0 6 8             | 30 30 30 30 30 30 36 38 20 20 20 20 20 20 </w:t>
      </w:r>
    </w:p>
    <w:p w:rsidR="00163D7E" w:rsidRPr="00163D7E" w:rsidRDefault="00163D7E" w:rsidP="00163D7E">
      <w:r w:rsidRPr="00163D7E">
        <w:t xml:space="preserve"> |     0 0 6 8 0 0 0 0 0 0 0 9 | 20 20 30 30 36 38 30 30 30 30 30 30 30 39 </w:t>
      </w:r>
    </w:p>
    <w:p w:rsidR="00163D7E" w:rsidRPr="00163D7E" w:rsidRDefault="00163D7E" w:rsidP="00163D7E">
      <w:r w:rsidRPr="00163D7E">
        <w:t xml:space="preserve"> | 5 4 1                       | 35 34 31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    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                        | 20 20 20 20 20 20 20 20 20 20 20 20 20 20 </w:t>
      </w:r>
    </w:p>
    <w:p w:rsidR="00163D7E" w:rsidRPr="00163D7E" w:rsidRDefault="00163D7E" w:rsidP="00163D7E">
      <w:r w:rsidRPr="00163D7E">
        <w:t xml:space="preserve"> |             5 8 6           | 20 20 20 20 20 20 35 38 36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lastRenderedPageBreak/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 0 2 0 5 4 3 8 2 | 20 20 20 20 20 20 30 32 30 35 34 33 38 32 </w:t>
      </w:r>
    </w:p>
    <w:p w:rsidR="00163D7E" w:rsidRPr="00163D7E" w:rsidRDefault="00163D7E" w:rsidP="00163D7E">
      <w:r w:rsidRPr="00163D7E">
        <w:t xml:space="preserve"> | 7 0             1 2 0 7 0 7 | 37 30 20 20 20 20 20 20 31 32 30 37 30 37 </w:t>
      </w:r>
    </w:p>
    <w:p w:rsidR="00163D7E" w:rsidRPr="00163D7E" w:rsidRDefault="00163D7E" w:rsidP="00163D7E">
      <w:r w:rsidRPr="00163D7E">
        <w:t xml:space="preserve"> | 5 5 5 3             1 2 0 7 | 35 35 35 33 20 20 20 20 20 20 31 32 30 37 </w:t>
      </w:r>
    </w:p>
    <w:p w:rsidR="00163D7E" w:rsidRPr="00163D7E" w:rsidRDefault="00163D7E" w:rsidP="00163D7E">
      <w:r w:rsidRPr="00163D7E">
        <w:t xml:space="preserve"> | 0 7 5 5 5 3                 | 30 37 35 35 35 33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 C W - A T M 2 0 1 3 1 | 20 20 20 43 57 2D 41 54 4D 32 30 31 33 31 </w:t>
      </w:r>
    </w:p>
    <w:p w:rsidR="00163D7E" w:rsidRPr="00163D7E" w:rsidRDefault="00163D7E" w:rsidP="00163D7E">
      <w:r w:rsidRPr="00163D7E">
        <w:t xml:space="preserve"> | 2 0 7 0 7 5 5 5 3 4 3 8 2 7 | 32 30 37 30 37 35 35 35 33 34 33 38 32 37 </w:t>
      </w:r>
    </w:p>
    <w:p w:rsidR="00163D7E" w:rsidRPr="00163D7E" w:rsidRDefault="00163D7E" w:rsidP="00163D7E">
      <w:r w:rsidRPr="00163D7E">
        <w:t xml:space="preserve"> | 3 1 2 3 4                   | 33 31 32 33 34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    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                        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lastRenderedPageBreak/>
        <w:t xml:space="preserve"> |                             | 20 20 20 20 20 20 20 20 20 20 20 20 20 20 </w:t>
      </w:r>
    </w:p>
    <w:p w:rsidR="00163D7E" w:rsidRPr="00163D7E" w:rsidRDefault="00163D7E" w:rsidP="00163D7E">
      <w:r w:rsidRPr="00163D7E">
        <w:t xml:space="preserve"> |                             | 20 20 </w:t>
      </w:r>
    </w:p>
    <w:p w:rsidR="00163D7E" w:rsidRDefault="00163D7E" w:rsidP="00163D7E">
      <w:pPr>
        <w:rPr>
          <w:color w:val="1F497D"/>
        </w:rPr>
      </w:pPr>
    </w:p>
    <w:p w:rsidR="00163D7E" w:rsidRPr="006565E8" w:rsidRDefault="00163D7E" w:rsidP="009D3CCC">
      <w:pPr>
        <w:pStyle w:val="DocumentDate"/>
        <w:spacing w:line="240" w:lineRule="auto"/>
        <w:jc w:val="left"/>
        <w:sectPr w:rsidR="00163D7E" w:rsidRPr="006565E8" w:rsidSect="00082F0A">
          <w:headerReference w:type="default" r:id="rId13"/>
          <w:footerReference w:type="default" r:id="rId14"/>
          <w:pgSz w:w="11907" w:h="16839" w:code="9"/>
          <w:pgMar w:top="1260" w:right="747" w:bottom="990" w:left="900" w:header="720" w:footer="0" w:gutter="0"/>
          <w:cols w:space="720"/>
          <w:docGrid w:linePitch="360"/>
        </w:sectPr>
      </w:pPr>
    </w:p>
    <w:p w:rsidR="00224404" w:rsidRDefault="00224404" w:rsidP="00673E61">
      <w:pPr>
        <w:pStyle w:val="DocumentDate"/>
        <w:spacing w:line="240" w:lineRule="auto"/>
        <w:ind w:left="450"/>
        <w:jc w:val="left"/>
      </w:pPr>
    </w:p>
    <w:p w:rsidR="00224404" w:rsidRDefault="00224404" w:rsidP="00673E61">
      <w:pPr>
        <w:pStyle w:val="DocumentDate"/>
        <w:spacing w:line="240" w:lineRule="auto"/>
        <w:ind w:left="450"/>
        <w:jc w:val="left"/>
      </w:pPr>
    </w:p>
    <w:p w:rsidR="00224404" w:rsidRDefault="00224404" w:rsidP="00673E61">
      <w:pPr>
        <w:pStyle w:val="DocumentDate"/>
        <w:spacing w:line="240" w:lineRule="auto"/>
        <w:ind w:left="450"/>
        <w:jc w:val="left"/>
      </w:pPr>
    </w:p>
    <w:p w:rsidR="000B659E" w:rsidRDefault="006711A7" w:rsidP="00673E61">
      <w:pPr>
        <w:pStyle w:val="DocumentDate"/>
        <w:spacing w:line="240" w:lineRule="auto"/>
        <w:ind w:left="450"/>
        <w:jc w:val="left"/>
      </w:pPr>
      <w:r>
        <w:rPr>
          <w:noProof/>
        </w:rPr>
        <w:pict>
          <v:rect id="Rectangle 1" o:spid="_x0000_s1026" style="position:absolute;left:0;text-align:left;margin-left:2.75pt;margin-top:530.5pt;width:180pt;height:117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" filled="f" stroked="f">
            <v:textbox style="mso-next-textbox:#Rectangle 1;mso-fit-shape-to-text:t">
              <w:txbxContent>
                <w:p w:rsidR="00163D7E" w:rsidRPr="00082F0A" w:rsidRDefault="00163D7E" w:rsidP="00D55A1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Verdana" w:hAnsi="Verdana"/>
                      <w:sz w:val="16"/>
                      <w:szCs w:val="20"/>
                    </w:rPr>
                  </w:pPr>
                  <w:r w:rsidRPr="00082F0A"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16"/>
                      <w:szCs w:val="20"/>
                    </w:rPr>
                    <w:t>Dubai – UAE</w:t>
                  </w:r>
                </w:p>
                <w:p w:rsidR="00163D7E" w:rsidRPr="00082F0A" w:rsidRDefault="00163D7E" w:rsidP="00D55A1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Verdana" w:hAnsi="Verdana"/>
                      <w:sz w:val="16"/>
                      <w:szCs w:val="20"/>
                    </w:rPr>
                  </w:pPr>
                  <w:r w:rsidRPr="00082F0A"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16"/>
                      <w:szCs w:val="20"/>
                    </w:rPr>
                    <w:br/>
                  </w: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t>Adroit Technology</w:t>
                  </w: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br/>
                    <w:t>Post Box No. 74475</w:t>
                  </w: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br/>
                    <w:t>Suite No. 1904, City Tower 2, Sheikh Zayed Road, Dubai, UAE.</w:t>
                  </w: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br/>
                    <w:t>Tel: +971 4 3887731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2" o:spid="_x0000_s1027" style="position:absolute;left:0;text-align:left;margin-left:202.65pt;margin-top:529.25pt;width:180pt;height:121.1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" filled="f" stroked="f">
            <v:textbox style="mso-next-textbox:#Rectangle 12;mso-fit-shape-to-text:t">
              <w:txbxContent>
                <w:p w:rsidR="00163D7E" w:rsidRPr="00082F0A" w:rsidRDefault="00163D7E" w:rsidP="00D55A1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Verdana" w:hAnsi="Verdana"/>
                      <w:sz w:val="16"/>
                      <w:szCs w:val="20"/>
                    </w:rPr>
                  </w:pPr>
                  <w:r w:rsidRPr="00082F0A"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16"/>
                      <w:szCs w:val="20"/>
                    </w:rPr>
                    <w:t>Karachi – Pakistan</w:t>
                  </w:r>
                </w:p>
                <w:p w:rsidR="00163D7E" w:rsidRPr="00082F0A" w:rsidRDefault="00163D7E" w:rsidP="00D55A1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Verdana" w:hAnsi="Verdana"/>
                      <w:sz w:val="16"/>
                      <w:szCs w:val="20"/>
                    </w:rPr>
                  </w:pPr>
                  <w:r w:rsidRPr="00082F0A"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16"/>
                      <w:szCs w:val="20"/>
                    </w:rPr>
                    <w:t xml:space="preserve"> </w:t>
                  </w: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br/>
                  </w:r>
                  <w:proofErr w:type="gramStart"/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t>Suite No. 201, 2nd Floor, Beaumont Plaza, Beaumont Rd., Karachi-75530, Pakistan.</w:t>
                  </w:r>
                  <w:proofErr w:type="gramEnd"/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br/>
                    <w:t>Tel: +92 21 35675240-42</w:t>
                  </w: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br/>
                    <w:t>Fax: +92 21 35675244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3" o:spid="_x0000_s1028" style="position:absolute;left:0;text-align:left;margin-left:393.85pt;margin-top:529.25pt;width:159pt;height:121.1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" filled="f" stroked="f">
            <v:textbox style="mso-next-textbox:#Rectangle 13;mso-fit-shape-to-text:t">
              <w:txbxContent>
                <w:p w:rsidR="00163D7E" w:rsidRPr="00082F0A" w:rsidRDefault="00163D7E" w:rsidP="00D55A1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Verdana" w:hAnsi="Verdana"/>
                      <w:sz w:val="16"/>
                      <w:szCs w:val="20"/>
                    </w:rPr>
                  </w:pPr>
                  <w:r w:rsidRPr="00082F0A"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16"/>
                      <w:szCs w:val="20"/>
                    </w:rPr>
                    <w:t>Lahore – Pakistan</w:t>
                  </w:r>
                </w:p>
                <w:p w:rsidR="00163D7E" w:rsidRPr="00082F0A" w:rsidRDefault="00163D7E" w:rsidP="00D55A1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Verdana" w:hAnsi="Verdana"/>
                      <w:sz w:val="16"/>
                      <w:szCs w:val="20"/>
                    </w:rPr>
                  </w:pP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t xml:space="preserve"> </w:t>
                  </w: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br/>
                    <w:t>Suite # 613, 6th Floor</w:t>
                  </w:r>
                  <w:proofErr w:type="gramStart"/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t>,</w:t>
                  </w:r>
                  <w:proofErr w:type="gramEnd"/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br/>
                    <w:t>Siddiq Trade Centre,</w:t>
                  </w: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br/>
                    <w:t xml:space="preserve">72, Main Boulevard, </w:t>
                  </w:r>
                </w:p>
                <w:p w:rsidR="00163D7E" w:rsidRPr="00082F0A" w:rsidRDefault="00163D7E" w:rsidP="00D55A1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Verdana" w:hAnsi="Verdana"/>
                      <w:sz w:val="16"/>
                      <w:szCs w:val="20"/>
                    </w:rPr>
                  </w:pP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t>Gulberg, Lahore.</w:t>
                  </w:r>
                  <w:r w:rsidRPr="00082F0A">
                    <w:rPr>
                      <w:rFonts w:ascii="Verdana" w:hAnsi="Verdana"/>
                      <w:sz w:val="16"/>
                      <w:szCs w:val="20"/>
                    </w:rPr>
                    <w:t xml:space="preserve"> </w:t>
                  </w: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t>Pakistan.</w:t>
                  </w:r>
                  <w:r w:rsidRPr="00082F0A">
                    <w:rPr>
                      <w:rFonts w:ascii="Verdana" w:hAnsi="Verdana" w:cs="Arial"/>
                      <w:color w:val="FFFFFF" w:themeColor="background1"/>
                      <w:kern w:val="24"/>
                      <w:sz w:val="16"/>
                      <w:szCs w:val="20"/>
                    </w:rPr>
                    <w:br/>
                    <w:t>Tel: +92 42 35787565-66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10" o:spid="_x0000_s1030" style="position:absolute;left:0;text-align:left;flip:x;z-index:251664384;visibility:visible;mso-width-relative:margin" from="3pt,146.75pt" to="336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" strokecolor="white [3212]">
            <v:stroke dashstyle="dash"/>
          </v:lin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5" o:spid="_x0000_s1029" type="#_x0000_t202" style="position:absolute;left:0;text-align:left;margin-left:-1.5pt;margin-top:84pt;width:483.75pt;height:247.1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" filled="f" stroked="f">
            <v:textbox style="mso-next-textbox:#TextBox 5;mso-fit-shape-to-text:t">
              <w:txbxContent>
                <w:p w:rsidR="00163D7E" w:rsidRPr="00D55A16" w:rsidRDefault="00163D7E" w:rsidP="00E86C20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sz w:val="2"/>
                    </w:rPr>
                  </w:pPr>
                  <w:r w:rsidRPr="00D55A16">
                    <w:rPr>
                      <w:rFonts w:ascii="Impact" w:hAnsi="Impact" w:cs="Arial"/>
                      <w:color w:val="FFFFFF" w:themeColor="background1"/>
                      <w:kern w:val="24"/>
                      <w:sz w:val="74"/>
                      <w:szCs w:val="108"/>
                    </w:rPr>
                    <w:t>For Further Inquiries:</w:t>
                  </w:r>
                </w:p>
                <w:p w:rsidR="00163D7E" w:rsidRPr="00D55A16" w:rsidRDefault="00163D7E" w:rsidP="00E86C20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12"/>
                      <w:szCs w:val="40"/>
                    </w:rPr>
                  </w:pPr>
                </w:p>
                <w:p w:rsidR="00163D7E" w:rsidRPr="00D55A16" w:rsidRDefault="00163D7E" w:rsidP="00E86C20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12"/>
                      <w:szCs w:val="40"/>
                    </w:rPr>
                  </w:pPr>
                </w:p>
                <w:p w:rsidR="00163D7E" w:rsidRDefault="00163D7E" w:rsidP="00E86C20">
                  <w:pPr>
                    <w:pStyle w:val="NormalWeb"/>
                    <w:spacing w:before="0" w:beforeAutospacing="0" w:after="0" w:afterAutospacing="0"/>
                    <w:ind w:firstLine="720"/>
                    <w:jc w:val="both"/>
                    <w:textAlignment w:val="baseline"/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14"/>
                    </w:rPr>
                  </w:pPr>
                </w:p>
                <w:p w:rsidR="00163D7E" w:rsidRPr="00D55A16" w:rsidRDefault="00163D7E" w:rsidP="00E86C20">
                  <w:pPr>
                    <w:pStyle w:val="NormalWeb"/>
                    <w:spacing w:before="0" w:beforeAutospacing="0" w:after="0" w:afterAutospacing="0"/>
                    <w:ind w:firstLine="720"/>
                    <w:jc w:val="both"/>
                    <w:textAlignment w:val="baseline"/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22"/>
                    </w:rPr>
                  </w:pPr>
                  <w:r w:rsidRPr="00D55A16"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22"/>
                    </w:rPr>
                    <w:t>Email:    info@avanzasolutions.com</w:t>
                  </w:r>
                </w:p>
                <w:p w:rsidR="00163D7E" w:rsidRPr="00D55A16" w:rsidRDefault="00163D7E" w:rsidP="00E86C20">
                  <w:pPr>
                    <w:pStyle w:val="NormalWeb"/>
                    <w:spacing w:before="0" w:beforeAutospacing="0" w:after="0" w:afterAutospacing="0"/>
                    <w:ind w:left="720"/>
                    <w:jc w:val="both"/>
                    <w:textAlignment w:val="baseline"/>
                    <w:rPr>
                      <w:rFonts w:ascii="Verdana" w:hAnsi="Verdana"/>
                      <w:sz w:val="22"/>
                    </w:rPr>
                  </w:pPr>
                </w:p>
                <w:p w:rsidR="00163D7E" w:rsidRPr="00D55A16" w:rsidRDefault="00163D7E" w:rsidP="00E86C20">
                  <w:pPr>
                    <w:pStyle w:val="NormalWeb"/>
                    <w:spacing w:before="0" w:beforeAutospacing="0" w:after="0" w:afterAutospacing="0"/>
                    <w:ind w:left="720"/>
                    <w:jc w:val="both"/>
                    <w:textAlignment w:val="baseline"/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22"/>
                    </w:rPr>
                  </w:pPr>
                  <w:r w:rsidRPr="00D55A16">
                    <w:rPr>
                      <w:rFonts w:ascii="Verdana" w:hAnsi="Verdana" w:cs="Arial"/>
                      <w:b/>
                      <w:bCs/>
                      <w:color w:val="FFFFFF" w:themeColor="background1"/>
                      <w:kern w:val="24"/>
                      <w:sz w:val="22"/>
                    </w:rPr>
                    <w:t>URL:      www.avanzasolutions.com</w:t>
                  </w:r>
                </w:p>
                <w:p w:rsidR="00163D7E" w:rsidRPr="00D55A16" w:rsidRDefault="00163D7E" w:rsidP="00E86C20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sz w:val="12"/>
                    </w:rPr>
                  </w:pPr>
                </w:p>
              </w:txbxContent>
            </v:textbox>
          </v:shape>
        </w:pict>
      </w:r>
      <w:r w:rsidR="00E86C20" w:rsidRPr="00E86C20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4620260</wp:posOffset>
            </wp:positionH>
            <wp:positionV relativeFrom="paragraph">
              <wp:posOffset>644525</wp:posOffset>
            </wp:positionV>
            <wp:extent cx="2116725" cy="2647950"/>
            <wp:effectExtent l="0" t="0" r="0" b="0"/>
            <wp:wrapNone/>
            <wp:docPr id="41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725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224404" w:rsidRDefault="00224404" w:rsidP="00673E61">
      <w:pPr>
        <w:pStyle w:val="DocumentDate"/>
        <w:spacing w:line="240" w:lineRule="auto"/>
        <w:ind w:left="450"/>
        <w:jc w:val="left"/>
      </w:pPr>
    </w:p>
    <w:p w:rsidR="00224404" w:rsidRDefault="00224404" w:rsidP="00673E61">
      <w:pPr>
        <w:pStyle w:val="DocumentDate"/>
        <w:spacing w:line="240" w:lineRule="auto"/>
        <w:ind w:left="450"/>
        <w:jc w:val="left"/>
      </w:pPr>
    </w:p>
    <w:p w:rsidR="00224404" w:rsidRDefault="00224404" w:rsidP="00673E61">
      <w:pPr>
        <w:pStyle w:val="DocumentDate"/>
        <w:spacing w:line="240" w:lineRule="auto"/>
        <w:ind w:left="450"/>
        <w:jc w:val="left"/>
      </w:pPr>
    </w:p>
    <w:p w:rsidR="00224404" w:rsidRDefault="00224404" w:rsidP="00673E61">
      <w:pPr>
        <w:pStyle w:val="DocumentDate"/>
        <w:spacing w:line="240" w:lineRule="auto"/>
        <w:ind w:left="450"/>
        <w:jc w:val="left"/>
      </w:pPr>
    </w:p>
    <w:p w:rsidR="00224404" w:rsidRDefault="00224404" w:rsidP="00673E61">
      <w:pPr>
        <w:pStyle w:val="DocumentDate"/>
        <w:spacing w:line="240" w:lineRule="auto"/>
        <w:ind w:left="450"/>
        <w:jc w:val="left"/>
      </w:pPr>
    </w:p>
    <w:p w:rsidR="000B659E" w:rsidRDefault="000B659E" w:rsidP="00673E61">
      <w:pPr>
        <w:pStyle w:val="DocumentDate"/>
        <w:spacing w:line="240" w:lineRule="auto"/>
        <w:ind w:left="450"/>
        <w:jc w:val="left"/>
      </w:pPr>
    </w:p>
    <w:p w:rsidR="000B659E" w:rsidRDefault="000B659E" w:rsidP="00673E61">
      <w:pPr>
        <w:pStyle w:val="DocumentDate"/>
        <w:spacing w:line="240" w:lineRule="auto"/>
        <w:ind w:left="450"/>
        <w:jc w:val="left"/>
      </w:pPr>
    </w:p>
    <w:p w:rsidR="000B659E" w:rsidRDefault="000B659E" w:rsidP="00673E61">
      <w:pPr>
        <w:pStyle w:val="DocumentDate"/>
        <w:spacing w:line="240" w:lineRule="auto"/>
        <w:ind w:left="450"/>
        <w:jc w:val="left"/>
      </w:pPr>
    </w:p>
    <w:p w:rsidR="000B659E" w:rsidRPr="00791C86" w:rsidRDefault="000B659E" w:rsidP="00673E61">
      <w:pPr>
        <w:pStyle w:val="DocumentDate"/>
        <w:spacing w:line="240" w:lineRule="auto"/>
        <w:ind w:left="450"/>
        <w:jc w:val="left"/>
      </w:pPr>
    </w:p>
    <w:sectPr w:rsidR="000B659E" w:rsidRPr="00791C86" w:rsidSect="00673E61">
      <w:headerReference w:type="default" r:id="rId16"/>
      <w:footerReference w:type="default" r:id="rId17"/>
      <w:pgSz w:w="11907" w:h="16839" w:code="9"/>
      <w:pgMar w:top="1440" w:right="657" w:bottom="1170" w:left="5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1FA" w:rsidRDefault="009801FA" w:rsidP="00791C86">
      <w:pPr>
        <w:spacing w:after="0" w:line="240" w:lineRule="auto"/>
      </w:pPr>
      <w:r>
        <w:separator/>
      </w:r>
    </w:p>
  </w:endnote>
  <w:endnote w:type="continuationSeparator" w:id="0">
    <w:p w:rsidR="009801FA" w:rsidRDefault="009801FA" w:rsidP="0079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7E" w:rsidRDefault="00163D7E">
    <w:pPr>
      <w:pStyle w:val="Footer"/>
    </w:pPr>
  </w:p>
  <w:p w:rsidR="00163D7E" w:rsidRDefault="00163D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7E" w:rsidRDefault="00163D7E" w:rsidP="00082F0A">
    <w:pPr>
      <w:pStyle w:val="Footer"/>
      <w:tabs>
        <w:tab w:val="left" w:pos="-450"/>
      </w:tabs>
      <w:ind w:left="-450" w:right="90"/>
      <w:rPr>
        <w:rFonts w:ascii="Verdana" w:hAnsi="Verdana"/>
        <w:color w:val="808080" w:themeColor="background1" w:themeShade="80"/>
        <w:sz w:val="18"/>
        <w:szCs w:val="18"/>
      </w:rPr>
    </w:pP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5539267</wp:posOffset>
          </wp:positionH>
          <wp:positionV relativeFrom="paragraph">
            <wp:posOffset>-95885</wp:posOffset>
          </wp:positionV>
          <wp:extent cx="1152525" cy="262890"/>
          <wp:effectExtent l="0" t="0" r="0" b="3810"/>
          <wp:wrapNone/>
          <wp:docPr id="30" name="Picture 30" descr="D:\Presentations\Avanza Corporate\Template\foote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Presentations\Avanza Corporate\Template\footer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46706">
      <w:rPr>
        <w:rFonts w:ascii="Verdana" w:hAnsi="Verdana"/>
        <w:color w:val="808080" w:themeColor="background1" w:themeShade="80"/>
        <w:sz w:val="16"/>
        <w:szCs w:val="18"/>
      </w:rPr>
      <w:t>© 2013 Avanza Solutions. All rights reserved.</w:t>
    </w:r>
    <w:r w:rsidRPr="00446706">
      <w:rPr>
        <w:rFonts w:ascii="Verdana" w:hAnsi="Verdana"/>
        <w:color w:val="808080" w:themeColor="background1" w:themeShade="80"/>
        <w:sz w:val="16"/>
        <w:szCs w:val="18"/>
      </w:rPr>
      <w:tab/>
      <w:t xml:space="preserve">                             </w:t>
    </w:r>
    <w:r>
      <w:rPr>
        <w:rFonts w:ascii="Verdana" w:hAnsi="Verdana"/>
        <w:color w:val="808080" w:themeColor="background1" w:themeShade="80"/>
        <w:sz w:val="18"/>
        <w:szCs w:val="18"/>
      </w:rPr>
      <w:t xml:space="preserve">        </w:t>
    </w:r>
    <w:r>
      <w:rPr>
        <w:rFonts w:ascii="Verdana" w:hAnsi="Verdana"/>
        <w:noProof/>
        <w:color w:val="808080" w:themeColor="background1" w:themeShade="80"/>
        <w:sz w:val="18"/>
        <w:szCs w:val="18"/>
      </w:rPr>
      <w:tab/>
    </w:r>
  </w:p>
  <w:p w:rsidR="00163D7E" w:rsidRPr="00082F0A" w:rsidRDefault="00163D7E" w:rsidP="00082F0A">
    <w:pPr>
      <w:pStyle w:val="Footer"/>
      <w:tabs>
        <w:tab w:val="left" w:pos="-450"/>
      </w:tabs>
      <w:ind w:left="-450" w:right="90"/>
      <w:rPr>
        <w:rFonts w:ascii="Verdana" w:hAnsi="Verdana"/>
        <w:color w:val="808080" w:themeColor="background1" w:themeShade="80"/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7E" w:rsidRPr="0084012D" w:rsidRDefault="00163D7E" w:rsidP="00673E61">
    <w:pPr>
      <w:pStyle w:val="Footer"/>
      <w:tabs>
        <w:tab w:val="left" w:pos="0"/>
      </w:tabs>
      <w:rPr>
        <w:rFonts w:ascii="Verdana" w:hAnsi="Verdana"/>
        <w:color w:val="808080" w:themeColor="background1" w:themeShade="80"/>
        <w:sz w:val="18"/>
        <w:szCs w:val="18"/>
      </w:rPr>
    </w:pPr>
    <w:r>
      <w:rPr>
        <w:rFonts w:ascii="Verdana" w:hAnsi="Verdana"/>
        <w:noProof/>
        <w:color w:val="808080" w:themeColor="background1" w:themeShade="80"/>
        <w:sz w:val="18"/>
        <w:szCs w:val="18"/>
      </w:rPr>
      <w:tab/>
    </w:r>
  </w:p>
  <w:p w:rsidR="00163D7E" w:rsidRPr="0084012D" w:rsidRDefault="00163D7E">
    <w:pPr>
      <w:pStyle w:val="Footer"/>
      <w:rPr>
        <w:rFonts w:ascii="Verdana" w:hAnsi="Verdana"/>
        <w:color w:val="808080" w:themeColor="background1" w:themeShade="80"/>
        <w:sz w:val="18"/>
        <w:szCs w:val="18"/>
      </w:rPr>
    </w:pPr>
    <w:r>
      <w:rPr>
        <w:rFonts w:ascii="Verdana" w:hAnsi="Verdana"/>
        <w:noProof/>
        <w:color w:val="808080" w:themeColor="background1" w:themeShade="80"/>
        <w:sz w:val="18"/>
        <w:szCs w:val="18"/>
      </w:rPr>
      <w:drawing>
        <wp:inline distT="0" distB="0" distL="0" distR="0">
          <wp:extent cx="6381750" cy="9029700"/>
          <wp:effectExtent l="0" t="0" r="0" b="0"/>
          <wp:docPr id="24" name="Picture 24" descr="D:\Presentations\Avanza Corporate\Template\temp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Presentations\Avanza Corporate\Template\temp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0" cy="902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noProof/>
        <w:color w:val="808080" w:themeColor="background1" w:themeShade="80"/>
        <w:sz w:val="18"/>
        <w:szCs w:val="18"/>
      </w:rPr>
      <w:drawing>
        <wp:inline distT="0" distB="0" distL="0" distR="0">
          <wp:extent cx="6381750" cy="9029700"/>
          <wp:effectExtent l="0" t="0" r="0" b="0"/>
          <wp:docPr id="25" name="Picture 25" descr="D:\Presentations\Avanza Corporate\Template\temp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D:\Presentations\Avanza Corporate\Template\temp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0" cy="902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1FA" w:rsidRDefault="009801FA" w:rsidP="00791C86">
      <w:pPr>
        <w:spacing w:after="0" w:line="240" w:lineRule="auto"/>
      </w:pPr>
      <w:r>
        <w:separator/>
      </w:r>
    </w:p>
  </w:footnote>
  <w:footnote w:type="continuationSeparator" w:id="0">
    <w:p w:rsidR="009801FA" w:rsidRDefault="009801FA" w:rsidP="0079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7E" w:rsidRDefault="00163D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204281" o:spid="_x0000_s2053" type="#_x0000_t75" style="position:absolute;margin-left:0;margin-top:0;width:594.4pt;height:841.15pt;z-index:-251657216;mso-position-horizontal:center;mso-position-horizontal-relative:margin;mso-position-vertical:center;mso-position-vertical-relative:margin" o:allowincell="f">
          <v:imagedata r:id="rId1" o:title="temp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7E" w:rsidRDefault="00163D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204282" o:spid="_x0000_s2054" type="#_x0000_t75" style="position:absolute;margin-left:-1.2pt;margin-top:-49.45pt;width:598.2pt;height:848.2pt;z-index:-251656192;mso-position-horizontal-relative:margin;mso-position-vertical-relative:margin" o:allowincell="f">
          <v:imagedata r:id="rId1" o:title="temp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7E" w:rsidRDefault="00163D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204280" o:spid="_x0000_s2052" type="#_x0000_t75" style="position:absolute;margin-left:0;margin-top:0;width:594.4pt;height:841.15pt;z-index:-251658240;mso-position-horizontal:center;mso-position-horizontal-relative:margin;mso-position-vertical:center;mso-position-vertical-relative:margin" o:allowincell="f">
          <v:imagedata r:id="rId1" o:title="temp2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7E" w:rsidRDefault="00163D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46.25pt;margin-top:-63.4pt;width:598.2pt;height:848.2pt;z-index:-251655681;mso-position-horizontal-relative:margin;mso-position-vertical-relative:margin" o:allowincell="f">
          <v:imagedata r:id="rId1" o:title="temp2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D7E" w:rsidRDefault="00163D7E">
    <w:pPr>
      <w:pStyle w:val="Header"/>
    </w:pPr>
    <w:r>
      <w:rPr>
        <w:rFonts w:ascii="Verdana" w:hAnsi="Verdana"/>
        <w:noProof/>
        <w:color w:val="808080" w:themeColor="background1" w:themeShade="80"/>
        <w:sz w:val="18"/>
        <w:szCs w:val="1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-457200</wp:posOffset>
          </wp:positionV>
          <wp:extent cx="7572375" cy="10713971"/>
          <wp:effectExtent l="0" t="0" r="0" b="0"/>
          <wp:wrapNone/>
          <wp:docPr id="26" name="Picture 26" descr="D:\Presentations\Avanza Corporate\Template\temp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:\Presentations\Avanza Corporate\Template\temp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71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7.3pt;height:9.1pt" o:bullet="t">
        <v:imagedata r:id="rId1" o:title="A"/>
      </v:shape>
    </w:pict>
  </w:numPicBullet>
  <w:abstractNum w:abstractNumId="0">
    <w:nsid w:val="1FF06F2E"/>
    <w:multiLevelType w:val="multilevel"/>
    <w:tmpl w:val="4378A344"/>
    <w:lvl w:ilvl="0">
      <w:start w:val="1"/>
      <w:numFmt w:val="decimal"/>
      <w:pStyle w:val="Styl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lowerLetter"/>
      <w:pStyle w:val="Style3"/>
      <w:lvlText w:val="%3."/>
      <w:lvlJc w:val="left"/>
      <w:pPr>
        <w:ind w:left="3600" w:hanging="720"/>
      </w:pPr>
      <w:rPr>
        <w:rFonts w:ascii="Impact" w:eastAsiaTheme="minorHAnsi" w:hAnsi="Impact" w:cstheme="minorBidi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>
    <w:nsid w:val="2BB44329"/>
    <w:multiLevelType w:val="hybridMultilevel"/>
    <w:tmpl w:val="3B5EF142"/>
    <w:lvl w:ilvl="0" w:tplc="8B1407D8">
      <w:start w:val="1"/>
      <w:numFmt w:val="bullet"/>
      <w:pStyle w:val="Bullets1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FD263F96">
      <w:start w:val="1"/>
      <w:numFmt w:val="bullet"/>
      <w:lvlText w:val="→"/>
      <w:lvlJc w:val="left"/>
      <w:pPr>
        <w:ind w:left="540" w:hanging="360"/>
      </w:pPr>
      <w:rPr>
        <w:rFonts w:ascii="Impact" w:hAnsi="Impact" w:hint="default"/>
        <w:color w:val="B11593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5F5A56E3"/>
    <w:multiLevelType w:val="hybridMultilevel"/>
    <w:tmpl w:val="C636BA04"/>
    <w:lvl w:ilvl="0" w:tplc="8B1407D8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FD263F96">
      <w:start w:val="1"/>
      <w:numFmt w:val="bullet"/>
      <w:lvlText w:val="→"/>
      <w:lvlJc w:val="left"/>
      <w:pPr>
        <w:ind w:left="540" w:hanging="360"/>
      </w:pPr>
      <w:rPr>
        <w:rFonts w:ascii="Impact" w:hAnsi="Impact" w:hint="default"/>
        <w:color w:val="B11593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9B4C188C">
      <w:start w:val="1"/>
      <w:numFmt w:val="bullet"/>
      <w:pStyle w:val="Bullets2"/>
      <w:lvlText w:val="→"/>
      <w:lvlJc w:val="left"/>
      <w:pPr>
        <w:ind w:left="3420" w:hanging="360"/>
      </w:pPr>
      <w:rPr>
        <w:rFonts w:ascii="Impact" w:hAnsi="Impact" w:hint="default"/>
        <w:color w:val="B11593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>
    <w:nsid w:val="7BBE06FA"/>
    <w:multiLevelType w:val="multilevel"/>
    <w:tmpl w:val="EB78D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0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0" w:hanging="720"/>
      </w:pPr>
      <w:rPr>
        <w:rFonts w:ascii="Impact" w:eastAsiaTheme="minorHAnsi" w:hAnsi="Impact" w:cstheme="minorBidi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hideSpellingErrors/>
  <w:proofState w:grammar="clean"/>
  <w:attachedTemplate r:id="rId1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24106"/>
    <w:rsid w:val="00082F0A"/>
    <w:rsid w:val="000B659E"/>
    <w:rsid w:val="0010615F"/>
    <w:rsid w:val="001115F1"/>
    <w:rsid w:val="00163D7E"/>
    <w:rsid w:val="001728FB"/>
    <w:rsid w:val="001744FB"/>
    <w:rsid w:val="001E3811"/>
    <w:rsid w:val="001E6224"/>
    <w:rsid w:val="00216E8D"/>
    <w:rsid w:val="00224404"/>
    <w:rsid w:val="00290E83"/>
    <w:rsid w:val="00316C91"/>
    <w:rsid w:val="00336358"/>
    <w:rsid w:val="00355965"/>
    <w:rsid w:val="003B3AD7"/>
    <w:rsid w:val="003B7947"/>
    <w:rsid w:val="003D5762"/>
    <w:rsid w:val="00410C5B"/>
    <w:rsid w:val="00431484"/>
    <w:rsid w:val="00432B61"/>
    <w:rsid w:val="00446706"/>
    <w:rsid w:val="004703F2"/>
    <w:rsid w:val="004F4B69"/>
    <w:rsid w:val="005818B2"/>
    <w:rsid w:val="00592012"/>
    <w:rsid w:val="005B6B4D"/>
    <w:rsid w:val="005D7E7B"/>
    <w:rsid w:val="005F0A16"/>
    <w:rsid w:val="00631FDE"/>
    <w:rsid w:val="006565E8"/>
    <w:rsid w:val="00664C1F"/>
    <w:rsid w:val="006711A7"/>
    <w:rsid w:val="00673E61"/>
    <w:rsid w:val="006D6F44"/>
    <w:rsid w:val="006E1994"/>
    <w:rsid w:val="00723923"/>
    <w:rsid w:val="00740F22"/>
    <w:rsid w:val="00791C86"/>
    <w:rsid w:val="0079393D"/>
    <w:rsid w:val="007968E3"/>
    <w:rsid w:val="007A6637"/>
    <w:rsid w:val="007D03A9"/>
    <w:rsid w:val="007F0D37"/>
    <w:rsid w:val="007F4A35"/>
    <w:rsid w:val="0084012D"/>
    <w:rsid w:val="00863F7C"/>
    <w:rsid w:val="008951C7"/>
    <w:rsid w:val="008B1979"/>
    <w:rsid w:val="008B3100"/>
    <w:rsid w:val="008E076D"/>
    <w:rsid w:val="008E7B19"/>
    <w:rsid w:val="00946432"/>
    <w:rsid w:val="009801FA"/>
    <w:rsid w:val="00984D60"/>
    <w:rsid w:val="009D3CCC"/>
    <w:rsid w:val="00A1491E"/>
    <w:rsid w:val="00A1747D"/>
    <w:rsid w:val="00A63C44"/>
    <w:rsid w:val="00A956D1"/>
    <w:rsid w:val="00AB051F"/>
    <w:rsid w:val="00B24AA3"/>
    <w:rsid w:val="00B60A3A"/>
    <w:rsid w:val="00BB48D5"/>
    <w:rsid w:val="00BF2E6D"/>
    <w:rsid w:val="00BF40F8"/>
    <w:rsid w:val="00BF7E4A"/>
    <w:rsid w:val="00C339F9"/>
    <w:rsid w:val="00C6395B"/>
    <w:rsid w:val="00CB7B53"/>
    <w:rsid w:val="00D12D2F"/>
    <w:rsid w:val="00D24106"/>
    <w:rsid w:val="00D270D5"/>
    <w:rsid w:val="00D54AE0"/>
    <w:rsid w:val="00D55A16"/>
    <w:rsid w:val="00D6723E"/>
    <w:rsid w:val="00DF0D4E"/>
    <w:rsid w:val="00E05695"/>
    <w:rsid w:val="00E102A3"/>
    <w:rsid w:val="00E41107"/>
    <w:rsid w:val="00E42976"/>
    <w:rsid w:val="00E75B67"/>
    <w:rsid w:val="00E86C20"/>
    <w:rsid w:val="00E94ECB"/>
    <w:rsid w:val="00EA2649"/>
    <w:rsid w:val="00F66ED6"/>
    <w:rsid w:val="00FF2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D7"/>
  </w:style>
  <w:style w:type="paragraph" w:styleId="Heading1">
    <w:name w:val="heading 1"/>
    <w:aliases w:val="Heading,2,Heading 1 - Columns,Level,1,Agt Head 1,MisHead1,Normalhead1,LetHead1,l1,H1,h1,L1,rp_Heading 1,Bold 18,II+,I,h1 chapter heading,A MAJOR/BOLD,stydde,Datasheet title,Section Heading,Attribute Heading 1,Main Section,No numbers,69%,Para1"/>
    <w:basedOn w:val="Normal"/>
    <w:next w:val="Normal"/>
    <w:link w:val="Heading1Char"/>
    <w:uiPriority w:val="9"/>
    <w:qFormat/>
    <w:rsid w:val="00D55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gt Head 2,Normalhead2,MisHead2,LetHead2 Char,LetHead2,h2,Heading 21,1.1.1 heading,l2,list + change bar,a,H2,L2,Bold 14,V_Head2,rp_Heading 2,A,1.1,Header 2,Reset numbering,Major,Ma,Para Nos Char,Para Nos,list 2,list 2,Head 2"/>
    <w:basedOn w:val="Normal"/>
    <w:next w:val="Normal"/>
    <w:link w:val="Heading2Char"/>
    <w:uiPriority w:val="9"/>
    <w:unhideWhenUsed/>
    <w:qFormat/>
    <w:rsid w:val="00D55A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Section,Agt Head 3,MisHead3,Normalhead3,LetHead3 Char,LetHead3,l3,h3,heading 3,h31,h32,H3,Bold 12,subhead,1.,Level 1 - 1,rp_Heading 3,L3,Table Attribute Heading,Mi,Minor,Headline,Section SubHeading Char,Section SubHeading,H31,h:3,(Alt+3),l31,3"/>
    <w:basedOn w:val="Normal"/>
    <w:next w:val="Normal"/>
    <w:link w:val="Heading3Char"/>
    <w:unhideWhenUsed/>
    <w:qFormat/>
    <w:rsid w:val="00D55A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Agt Head 4,MisHead4,Normalhead4,LetHead4,l4,h4,H4,rp_Heading 4,Level 2 - a,Sub-Minor,Header 1,4,h41,h42,Para4,h4 sub sub heading,(Alt+4),H41,(Alt+4)1,H42,(Alt+4)2,H43,(Alt+4)3,H44,(Alt+4)4,H45,(Alt+4)5,H411,(Alt+4)11,H421,(Alt+4)21,H431,H46,14"/>
    <w:basedOn w:val="Normal"/>
    <w:next w:val="Normal"/>
    <w:link w:val="Heading4Char"/>
    <w:qFormat/>
    <w:rsid w:val="009D3CCC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Verdana" w:eastAsia="SimSun" w:hAnsi="Verdana" w:cs="Times New Roman"/>
      <w:bCs/>
      <w:sz w:val="20"/>
      <w:szCs w:val="28"/>
      <w:lang w:eastAsia="zh-CN"/>
    </w:rPr>
  </w:style>
  <w:style w:type="paragraph" w:styleId="Heading5">
    <w:name w:val="heading 5"/>
    <w:aliases w:val="AgtHead5,H5,h5,Level 3 - i,rp_Heading 5,Para5,h51,h52,L5,Document Title 2,Dot GS,Heading 5 StGeorge,Third Level Heading"/>
    <w:basedOn w:val="Normal"/>
    <w:next w:val="Normal"/>
    <w:link w:val="Heading5Char"/>
    <w:qFormat/>
    <w:rsid w:val="009D3CCC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SimSun" w:hAnsi="Arial" w:cs="Times New Roman"/>
      <w:b/>
      <w:bCs/>
      <w:i/>
      <w:iCs/>
      <w:sz w:val="26"/>
      <w:szCs w:val="26"/>
      <w:lang w:eastAsia="zh-CN"/>
    </w:rPr>
  </w:style>
  <w:style w:type="paragraph" w:styleId="Heading6">
    <w:name w:val="heading 6"/>
    <w:aliases w:val="AgtHead6,Legal Level 1.,rp_Heading 6,L1 PIP,Name of Org,dash GS,a.,H6,Appendix"/>
    <w:basedOn w:val="Normal"/>
    <w:next w:val="Normal"/>
    <w:link w:val="Heading6Char"/>
    <w:qFormat/>
    <w:rsid w:val="009D3CCC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SimSun" w:hAnsi="Times New Roman" w:cs="Times New Roman"/>
      <w:b/>
      <w:bCs/>
      <w:lang w:eastAsia="zh-CN"/>
    </w:rPr>
  </w:style>
  <w:style w:type="paragraph" w:styleId="Heading7">
    <w:name w:val="heading 7"/>
    <w:aliases w:val="rp_Heading 7,Legal Level 1.1.,L2 PIP,square GS,level1noheading,i.,H7"/>
    <w:basedOn w:val="Normal"/>
    <w:next w:val="Normal"/>
    <w:link w:val="Heading7Char"/>
    <w:qFormat/>
    <w:rsid w:val="009D3CCC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9D3CCC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9D3CCC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SimSun" w:hAnsi="Arial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5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5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86"/>
  </w:style>
  <w:style w:type="paragraph" w:styleId="Footer">
    <w:name w:val="footer"/>
    <w:basedOn w:val="Normal"/>
    <w:link w:val="FooterChar"/>
    <w:uiPriority w:val="99"/>
    <w:unhideWhenUsed/>
    <w:rsid w:val="0079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86"/>
  </w:style>
  <w:style w:type="paragraph" w:customStyle="1" w:styleId="DocumentTitle">
    <w:name w:val="Document Title"/>
    <w:basedOn w:val="Normal"/>
    <w:link w:val="DocumentTitleChar"/>
    <w:qFormat/>
    <w:rsid w:val="00791C86"/>
    <w:pPr>
      <w:jc w:val="center"/>
    </w:pPr>
    <w:rPr>
      <w:rFonts w:ascii="Impact" w:hAnsi="Impact"/>
      <w:color w:val="808080" w:themeColor="background1" w:themeShade="80"/>
      <w:sz w:val="80"/>
      <w:szCs w:val="80"/>
    </w:rPr>
  </w:style>
  <w:style w:type="paragraph" w:customStyle="1" w:styleId="DocumentSubtitle">
    <w:name w:val="Document Subtitle"/>
    <w:basedOn w:val="Normal"/>
    <w:link w:val="DocumentSubtitleChar"/>
    <w:qFormat/>
    <w:rsid w:val="00791C86"/>
    <w:pPr>
      <w:jc w:val="center"/>
    </w:pPr>
    <w:rPr>
      <w:rFonts w:ascii="Impact" w:hAnsi="Impact"/>
      <w:color w:val="7F7F7F" w:themeColor="text1" w:themeTint="80"/>
      <w:sz w:val="60"/>
      <w:szCs w:val="60"/>
    </w:rPr>
  </w:style>
  <w:style w:type="character" w:customStyle="1" w:styleId="DocumentTitleChar">
    <w:name w:val="Document Title Char"/>
    <w:basedOn w:val="DefaultParagraphFont"/>
    <w:link w:val="DocumentTitle"/>
    <w:rsid w:val="00791C86"/>
    <w:rPr>
      <w:rFonts w:ascii="Impact" w:hAnsi="Impact"/>
      <w:color w:val="808080" w:themeColor="background1" w:themeShade="80"/>
      <w:sz w:val="80"/>
      <w:szCs w:val="80"/>
    </w:rPr>
  </w:style>
  <w:style w:type="paragraph" w:customStyle="1" w:styleId="DocumentDate">
    <w:name w:val="Document Date"/>
    <w:basedOn w:val="Normal"/>
    <w:link w:val="DocumentDateChar"/>
    <w:qFormat/>
    <w:rsid w:val="00791C86"/>
    <w:pPr>
      <w:jc w:val="center"/>
    </w:pPr>
    <w:rPr>
      <w:rFonts w:ascii="Verdana" w:hAnsi="Verdana"/>
      <w:color w:val="808080" w:themeColor="background1" w:themeShade="80"/>
      <w:szCs w:val="60"/>
    </w:rPr>
  </w:style>
  <w:style w:type="character" w:customStyle="1" w:styleId="DocumentSubtitleChar">
    <w:name w:val="Document Subtitle Char"/>
    <w:basedOn w:val="DefaultParagraphFont"/>
    <w:link w:val="DocumentSubtitle"/>
    <w:rsid w:val="00791C86"/>
    <w:rPr>
      <w:rFonts w:ascii="Impact" w:hAnsi="Impact"/>
      <w:color w:val="7F7F7F" w:themeColor="text1" w:themeTint="80"/>
      <w:sz w:val="60"/>
      <w:szCs w:val="60"/>
    </w:rPr>
  </w:style>
  <w:style w:type="paragraph" w:styleId="NoSpacing">
    <w:name w:val="No Spacing"/>
    <w:link w:val="NoSpacingChar"/>
    <w:uiPriority w:val="1"/>
    <w:qFormat/>
    <w:rsid w:val="003D5762"/>
    <w:pPr>
      <w:spacing w:after="0" w:line="240" w:lineRule="auto"/>
    </w:pPr>
    <w:rPr>
      <w:rFonts w:eastAsiaTheme="minorEastAsia"/>
      <w:lang w:eastAsia="ja-JP"/>
    </w:rPr>
  </w:style>
  <w:style w:type="character" w:customStyle="1" w:styleId="DocumentDateChar">
    <w:name w:val="Document Date Char"/>
    <w:basedOn w:val="DefaultParagraphFont"/>
    <w:link w:val="DocumentDate"/>
    <w:rsid w:val="00791C86"/>
    <w:rPr>
      <w:rFonts w:ascii="Verdana" w:hAnsi="Verdana"/>
      <w:color w:val="808080" w:themeColor="background1" w:themeShade="80"/>
      <w:szCs w:val="60"/>
    </w:rPr>
  </w:style>
  <w:style w:type="character" w:customStyle="1" w:styleId="NoSpacingChar">
    <w:name w:val="No Spacing Char"/>
    <w:basedOn w:val="DefaultParagraphFont"/>
    <w:link w:val="NoSpacing"/>
    <w:uiPriority w:val="1"/>
    <w:rsid w:val="003D5762"/>
    <w:rPr>
      <w:rFonts w:eastAsiaTheme="minorEastAsia"/>
      <w:lang w:eastAsia="ja-JP"/>
    </w:rPr>
  </w:style>
  <w:style w:type="paragraph" w:customStyle="1" w:styleId="Style1">
    <w:name w:val="Style1"/>
    <w:link w:val="Style1Char"/>
    <w:qFormat/>
    <w:rsid w:val="008B3100"/>
    <w:pPr>
      <w:numPr>
        <w:numId w:val="1"/>
      </w:numPr>
      <w:spacing w:line="240" w:lineRule="auto"/>
    </w:pPr>
    <w:rPr>
      <w:rFonts w:ascii="Impact" w:hAnsi="Impact"/>
      <w:color w:val="B11593"/>
      <w:sz w:val="36"/>
      <w:szCs w:val="32"/>
    </w:rPr>
  </w:style>
  <w:style w:type="paragraph" w:customStyle="1" w:styleId="AvanzaNormal">
    <w:name w:val="Avanza Normal"/>
    <w:link w:val="AvanzaNormalChar"/>
    <w:qFormat/>
    <w:rsid w:val="008B3100"/>
    <w:pPr>
      <w:spacing w:line="240" w:lineRule="auto"/>
      <w:ind w:left="360"/>
    </w:pPr>
    <w:rPr>
      <w:rFonts w:ascii="Verdana" w:hAnsi="Verdana"/>
      <w:noProof/>
      <w:color w:val="000000" w:themeColor="text1"/>
      <w:szCs w:val="32"/>
    </w:rPr>
  </w:style>
  <w:style w:type="character" w:customStyle="1" w:styleId="Style1Char">
    <w:name w:val="Style1 Char"/>
    <w:basedOn w:val="DocumentDateChar"/>
    <w:link w:val="Style1"/>
    <w:rsid w:val="008B3100"/>
    <w:rPr>
      <w:rFonts w:ascii="Impact" w:hAnsi="Impact"/>
      <w:color w:val="B11593"/>
      <w:sz w:val="36"/>
      <w:szCs w:val="32"/>
    </w:rPr>
  </w:style>
  <w:style w:type="paragraph" w:customStyle="1" w:styleId="Style0">
    <w:name w:val="Style0"/>
    <w:basedOn w:val="Style1"/>
    <w:link w:val="Style0Char"/>
    <w:qFormat/>
    <w:rsid w:val="00B60A3A"/>
    <w:pPr>
      <w:numPr>
        <w:ilvl w:val="1"/>
        <w:numId w:val="2"/>
      </w:numPr>
    </w:pPr>
    <w:rPr>
      <w:sz w:val="32"/>
    </w:rPr>
  </w:style>
  <w:style w:type="character" w:customStyle="1" w:styleId="AvanzaNormalChar">
    <w:name w:val="Avanza Normal Char"/>
    <w:basedOn w:val="DocumentDateChar"/>
    <w:link w:val="AvanzaNormal"/>
    <w:rsid w:val="008B3100"/>
    <w:rPr>
      <w:rFonts w:ascii="Verdana" w:hAnsi="Verdana"/>
      <w:noProof/>
      <w:color w:val="000000" w:themeColor="text1"/>
      <w:szCs w:val="32"/>
    </w:rPr>
  </w:style>
  <w:style w:type="paragraph" w:styleId="NormalWeb">
    <w:name w:val="Normal (Web)"/>
    <w:basedOn w:val="Normal"/>
    <w:uiPriority w:val="99"/>
    <w:semiHidden/>
    <w:unhideWhenUsed/>
    <w:rsid w:val="008B31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0Char">
    <w:name w:val="Style0 Char"/>
    <w:basedOn w:val="Style1Char"/>
    <w:link w:val="Style0"/>
    <w:rsid w:val="00B60A3A"/>
    <w:rPr>
      <w:sz w:val="32"/>
    </w:rPr>
  </w:style>
  <w:style w:type="character" w:styleId="Hyperlink">
    <w:name w:val="Hyperlink"/>
    <w:basedOn w:val="DefaultParagraphFont"/>
    <w:uiPriority w:val="99"/>
    <w:unhideWhenUsed/>
    <w:rsid w:val="00E86C20"/>
    <w:rPr>
      <w:color w:val="0000FF" w:themeColor="hyperlink"/>
      <w:u w:val="single"/>
    </w:rPr>
  </w:style>
  <w:style w:type="character" w:customStyle="1" w:styleId="Heading1Char">
    <w:name w:val="Heading 1 Char"/>
    <w:aliases w:val="Heading Char,2 Char,Heading 1 - Columns Char,Level Char,1 Char,Agt Head 1 Char,MisHead1 Char,Normalhead1 Char,LetHead1 Char,l1 Char,H1 Char,h1 Char,L1 Char,rp_Heading 1 Char,Bold 18 Char,II+ Char,I Char,h1 chapter heading Char,stydde Char"/>
    <w:basedOn w:val="DefaultParagraphFont"/>
    <w:link w:val="Heading1"/>
    <w:uiPriority w:val="9"/>
    <w:rsid w:val="00D55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A16"/>
    <w:pPr>
      <w:outlineLvl w:val="9"/>
    </w:pPr>
    <w:rPr>
      <w:lang w:eastAsia="ja-JP"/>
    </w:rPr>
  </w:style>
  <w:style w:type="character" w:customStyle="1" w:styleId="Heading3Char">
    <w:name w:val="Heading 3 Char"/>
    <w:aliases w:val="Section Char,Agt Head 3 Char,MisHead3 Char,Normalhead3 Char,LetHead3 Char Char,LetHead3 Char1,l3 Char,h3 Char,heading 3 Char,h31 Char,h32 Char,H3 Char,Bold 12 Char,subhead Char,1. Char,Level 1 - 1 Char,rp_Heading 3 Char,L3 Char,Mi Char"/>
    <w:basedOn w:val="DefaultParagraphFont"/>
    <w:link w:val="Heading3"/>
    <w:uiPriority w:val="9"/>
    <w:semiHidden/>
    <w:rsid w:val="00D55A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B659E"/>
    <w:pPr>
      <w:tabs>
        <w:tab w:val="left" w:pos="440"/>
        <w:tab w:val="right" w:leader="dot" w:pos="10250"/>
      </w:tabs>
      <w:spacing w:after="100"/>
    </w:pPr>
    <w:rPr>
      <w:rFonts w:ascii="Verdana" w:hAnsi="Verdana"/>
      <w:b/>
      <w:noProof/>
    </w:rPr>
  </w:style>
  <w:style w:type="character" w:customStyle="1" w:styleId="Heading2Char">
    <w:name w:val="Heading 2 Char"/>
    <w:aliases w:val="Agt Head 2 Char,Normalhead2 Char,MisHead2 Char,LetHead2 Char Char,LetHead2 Char1,h2 Char,Heading 21 Char,1.1.1 heading Char,l2 Char,list + change bar Char,a Char,H2 Char,L2 Char,Bold 14 Char,V_Head2 Char,rp_Heading 2 Char,A Char,1.1 Char"/>
    <w:basedOn w:val="DefaultParagraphFont"/>
    <w:link w:val="Heading2"/>
    <w:uiPriority w:val="9"/>
    <w:rsid w:val="00D55A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2">
    <w:name w:val="Style2"/>
    <w:basedOn w:val="Style1"/>
    <w:link w:val="Style2Char"/>
    <w:qFormat/>
    <w:rsid w:val="000B659E"/>
    <w:pPr>
      <w:numPr>
        <w:ilvl w:val="1"/>
      </w:numPr>
    </w:pPr>
    <w:rPr>
      <w:sz w:val="34"/>
    </w:rPr>
  </w:style>
  <w:style w:type="paragraph" w:customStyle="1" w:styleId="Style3">
    <w:name w:val="Style3"/>
    <w:basedOn w:val="Style1"/>
    <w:link w:val="Style3Char"/>
    <w:qFormat/>
    <w:rsid w:val="000B659E"/>
    <w:pPr>
      <w:numPr>
        <w:ilvl w:val="2"/>
      </w:numPr>
    </w:pPr>
    <w:rPr>
      <w:sz w:val="30"/>
    </w:rPr>
  </w:style>
  <w:style w:type="character" w:customStyle="1" w:styleId="Style2Char">
    <w:name w:val="Style2 Char"/>
    <w:basedOn w:val="Style1Char"/>
    <w:link w:val="Style2"/>
    <w:rsid w:val="000B659E"/>
    <w:rPr>
      <w:sz w:val="34"/>
    </w:rPr>
  </w:style>
  <w:style w:type="paragraph" w:customStyle="1" w:styleId="Bullets1">
    <w:name w:val="Bullets 1"/>
    <w:basedOn w:val="AvanzaNormal"/>
    <w:link w:val="Bullets1Char"/>
    <w:qFormat/>
    <w:rsid w:val="000B659E"/>
    <w:pPr>
      <w:numPr>
        <w:numId w:val="3"/>
      </w:numPr>
    </w:pPr>
  </w:style>
  <w:style w:type="character" w:customStyle="1" w:styleId="Style3Char">
    <w:name w:val="Style3 Char"/>
    <w:basedOn w:val="Style1Char"/>
    <w:link w:val="Style3"/>
    <w:rsid w:val="000B659E"/>
    <w:rPr>
      <w:sz w:val="30"/>
    </w:rPr>
  </w:style>
  <w:style w:type="paragraph" w:customStyle="1" w:styleId="Bullets2">
    <w:name w:val="Bullets 2"/>
    <w:basedOn w:val="Bullets1"/>
    <w:link w:val="Bullets2Char"/>
    <w:qFormat/>
    <w:rsid w:val="000B659E"/>
    <w:pPr>
      <w:numPr>
        <w:ilvl w:val="5"/>
        <w:numId w:val="4"/>
      </w:numPr>
    </w:pPr>
  </w:style>
  <w:style w:type="character" w:customStyle="1" w:styleId="Bullets1Char">
    <w:name w:val="Bullets 1 Char"/>
    <w:basedOn w:val="AvanzaNormalChar"/>
    <w:link w:val="Bullets1"/>
    <w:rsid w:val="000B659E"/>
  </w:style>
  <w:style w:type="paragraph" w:styleId="TOC2">
    <w:name w:val="toc 2"/>
    <w:basedOn w:val="Normal"/>
    <w:next w:val="Normal"/>
    <w:autoRedefine/>
    <w:uiPriority w:val="39"/>
    <w:unhideWhenUsed/>
    <w:rsid w:val="000B659E"/>
    <w:pPr>
      <w:spacing w:after="100"/>
      <w:ind w:left="220"/>
    </w:pPr>
  </w:style>
  <w:style w:type="character" w:customStyle="1" w:styleId="Bullets2Char">
    <w:name w:val="Bullets 2 Char"/>
    <w:basedOn w:val="Bullets1Char"/>
    <w:link w:val="Bullets2"/>
    <w:rsid w:val="000B659E"/>
  </w:style>
  <w:style w:type="paragraph" w:styleId="TOC3">
    <w:name w:val="toc 3"/>
    <w:basedOn w:val="Normal"/>
    <w:next w:val="Normal"/>
    <w:autoRedefine/>
    <w:uiPriority w:val="39"/>
    <w:unhideWhenUsed/>
    <w:rsid w:val="006565E8"/>
    <w:pPr>
      <w:tabs>
        <w:tab w:val="left" w:pos="880"/>
        <w:tab w:val="right" w:leader="dot" w:pos="10250"/>
      </w:tabs>
      <w:spacing w:after="100"/>
      <w:ind w:left="440"/>
    </w:pPr>
    <w:rPr>
      <w:rFonts w:ascii="Verdana" w:hAnsi="Verdana"/>
      <w:i/>
      <w:noProof/>
      <w:color w:val="808080" w:themeColor="background1" w:themeShade="80"/>
      <w:sz w:val="20"/>
    </w:rPr>
  </w:style>
  <w:style w:type="character" w:customStyle="1" w:styleId="Heading4Char">
    <w:name w:val="Heading 4 Char"/>
    <w:aliases w:val="Agt Head 4 Char,MisHead4 Char,Normalhead4 Char,LetHead4 Char,l4 Char,h4 Char,H4 Char,rp_Heading 4 Char,Level 2 - a Char,Sub-Minor Char,Header 1 Char,4 Char,h41 Char,h42 Char,Para4 Char,h4 sub sub heading Char,(Alt+4) Char,H41 Char,14 Char"/>
    <w:basedOn w:val="DefaultParagraphFont"/>
    <w:link w:val="Heading4"/>
    <w:rsid w:val="009D3CCC"/>
    <w:rPr>
      <w:rFonts w:ascii="Verdana" w:eastAsia="SimSun" w:hAnsi="Verdana" w:cs="Times New Roman"/>
      <w:bCs/>
      <w:sz w:val="20"/>
      <w:szCs w:val="28"/>
      <w:lang w:eastAsia="zh-CN"/>
    </w:rPr>
  </w:style>
  <w:style w:type="character" w:customStyle="1" w:styleId="Heading5Char">
    <w:name w:val="Heading 5 Char"/>
    <w:aliases w:val="AgtHead5 Char,H5 Char,h5 Char,Level 3 - i Char,rp_Heading 5 Char,Para5 Char,h51 Char,h52 Char,L5 Char,Document Title 2 Char,Dot GS Char,Heading 5 StGeorge Char,Third Level Heading Char"/>
    <w:basedOn w:val="DefaultParagraphFont"/>
    <w:link w:val="Heading5"/>
    <w:rsid w:val="009D3CCC"/>
    <w:rPr>
      <w:rFonts w:ascii="Arial" w:eastAsia="SimSun" w:hAnsi="Arial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aliases w:val="AgtHead6 Char,Legal Level 1. Char,rp_Heading 6 Char,L1 PIP Char,Name of Org Char,dash GS Char,a. Char,H6 Char,Appendix Char"/>
    <w:basedOn w:val="DefaultParagraphFont"/>
    <w:link w:val="Heading6"/>
    <w:rsid w:val="009D3CCC"/>
    <w:rPr>
      <w:rFonts w:ascii="Times New Roman" w:eastAsia="SimSun" w:hAnsi="Times New Roman" w:cs="Times New Roman"/>
      <w:b/>
      <w:bCs/>
      <w:lang w:eastAsia="zh-CN"/>
    </w:rPr>
  </w:style>
  <w:style w:type="character" w:customStyle="1" w:styleId="Heading7Char">
    <w:name w:val="Heading 7 Char"/>
    <w:aliases w:val="rp_Heading 7 Char,Legal Level 1.1. Char,L2 PIP Char,square GS Char,level1noheading Char,i. Char,H7 Char"/>
    <w:basedOn w:val="DefaultParagraphFont"/>
    <w:link w:val="Heading7"/>
    <w:rsid w:val="009D3CC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9D3CC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9D3CCC"/>
    <w:rPr>
      <w:rFonts w:ascii="Arial" w:eastAsia="SimSun" w:hAnsi="Arial" w:cs="Arial"/>
      <w:lang w:eastAsia="zh-CN"/>
    </w:rPr>
  </w:style>
  <w:style w:type="paragraph" w:styleId="BodyText">
    <w:name w:val="Body Text"/>
    <w:basedOn w:val="Normal"/>
    <w:link w:val="BodyTextChar"/>
    <w:rsid w:val="00A956D1"/>
    <w:pPr>
      <w:spacing w:after="0" w:line="240" w:lineRule="auto"/>
    </w:pPr>
    <w:rPr>
      <w:rFonts w:ascii="Bookman Old Style" w:eastAsia="SimSun" w:hAnsi="Bookman Old Style" w:cs="Times New Roman"/>
      <w:b/>
      <w:color w:val="000000"/>
      <w:sz w:val="28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A956D1"/>
    <w:rPr>
      <w:rFonts w:ascii="Bookman Old Style" w:eastAsia="SimSun" w:hAnsi="Bookman Old Style" w:cs="Times New Roman"/>
      <w:b/>
      <w:color w:val="000000"/>
      <w:sz w:val="28"/>
      <w:szCs w:val="20"/>
      <w:lang w:eastAsia="zh-CN"/>
    </w:rPr>
  </w:style>
  <w:style w:type="paragraph" w:styleId="BodyTextIndent2">
    <w:name w:val="Body Text Indent 2"/>
    <w:basedOn w:val="Normal"/>
    <w:link w:val="BodyTextIndent2Char"/>
    <w:rsid w:val="00A956D1"/>
    <w:pPr>
      <w:spacing w:after="0" w:line="240" w:lineRule="auto"/>
      <w:ind w:left="720"/>
      <w:jc w:val="both"/>
    </w:pPr>
    <w:rPr>
      <w:rFonts w:ascii="Arial" w:eastAsia="SimSun" w:hAnsi="Arial" w:cs="Times New Roman"/>
      <w:sz w:val="20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A956D1"/>
    <w:rPr>
      <w:rFonts w:ascii="Arial" w:eastAsia="SimSun" w:hAnsi="Arial" w:cs="Times New Roman"/>
      <w:sz w:val="20"/>
      <w:szCs w:val="24"/>
      <w:lang w:eastAsia="zh-CN"/>
    </w:rPr>
  </w:style>
  <w:style w:type="paragraph" w:customStyle="1" w:styleId="BodyTextKeep">
    <w:name w:val="Body Text Keep"/>
    <w:basedOn w:val="BodyText"/>
    <w:rsid w:val="00A956D1"/>
    <w:pPr>
      <w:keepNext/>
      <w:spacing w:after="160"/>
    </w:pPr>
    <w:rPr>
      <w:rFonts w:ascii="Times New Roman" w:eastAsia="Times New Roman" w:hAnsi="Times New Roman"/>
      <w:b w:val="0"/>
      <w:color w:val="auto"/>
      <w:sz w:val="20"/>
      <w:lang w:eastAsia="en-US"/>
    </w:rPr>
  </w:style>
  <w:style w:type="paragraph" w:customStyle="1" w:styleId="body">
    <w:name w:val="body"/>
    <w:basedOn w:val="Normal"/>
    <w:rsid w:val="00A956D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FootnoteText">
    <w:name w:val="footnote text"/>
    <w:basedOn w:val="Normal"/>
    <w:link w:val="FootnoteTextChar"/>
    <w:rsid w:val="00A956D1"/>
    <w:pPr>
      <w:spacing w:after="0" w:line="240" w:lineRule="auto"/>
    </w:pPr>
    <w:rPr>
      <w:rFonts w:ascii="Arial" w:eastAsia="SimSun" w:hAnsi="Arial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A956D1"/>
    <w:rPr>
      <w:rFonts w:ascii="Arial" w:eastAsia="SimSun" w:hAnsi="Arial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rsid w:val="00A956D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956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anza\Desktop\SLA\Avanza%20Document%20Template%20v%20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6988D0E790464C9E001971BDCDB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D2ED1-CD33-41E2-8F3E-2BEDADB37B9E}"/>
      </w:docPartPr>
      <w:docPartBody>
        <w:p w:rsidR="00CD29C3" w:rsidRDefault="003A7870">
          <w:pPr>
            <w:pStyle w:val="526988D0E790464C9E001971BDCDB42C"/>
          </w:pPr>
          <w:r>
            <w:t>[Document title]</w:t>
          </w:r>
        </w:p>
      </w:docPartBody>
    </w:docPart>
    <w:docPart>
      <w:docPartPr>
        <w:name w:val="6BFBDF8325E24678BADEE7045FED7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DDB33-EE3A-44FA-A32C-B588E51FA24C}"/>
      </w:docPartPr>
      <w:docPartBody>
        <w:p w:rsidR="00CD29C3" w:rsidRDefault="003A7870">
          <w:pPr>
            <w:pStyle w:val="6BFBDF8325E24678BADEE7045FED755B"/>
          </w:pPr>
          <w:r w:rsidRPr="00355965">
            <w:rPr>
              <w:rStyle w:val="DocumentSubtitleChar"/>
            </w:rPr>
            <w:t>[</w:t>
          </w:r>
          <w:r>
            <w:rPr>
              <w:rStyle w:val="DocumentSubtitleChar"/>
            </w:rPr>
            <w:t>D</w:t>
          </w:r>
          <w:r w:rsidRPr="00355965">
            <w:rPr>
              <w:rStyle w:val="DocumentSubtitleChar"/>
            </w:rPr>
            <w:t>ocument subtitle]</w:t>
          </w:r>
        </w:p>
      </w:docPartBody>
    </w:docPart>
    <w:docPart>
      <w:docPartPr>
        <w:name w:val="B752568A61BE4161ACC10159483C2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7C596-3CF6-4DD7-917E-4268A4B54299}"/>
      </w:docPartPr>
      <w:docPartBody>
        <w:p w:rsidR="00CD29C3" w:rsidRDefault="003A7870">
          <w:pPr>
            <w:pStyle w:val="B752568A61BE4161ACC10159483C2F03"/>
          </w:pPr>
          <w:r>
            <w:t>Date</w:t>
          </w:r>
        </w:p>
      </w:docPartBody>
    </w:docPart>
    <w:docPart>
      <w:docPartPr>
        <w:name w:val="539D7BAB611B4F5C86294E8429FD2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45DE5-4039-4B96-9C4A-AE5AAD56DAC7}"/>
      </w:docPartPr>
      <w:docPartBody>
        <w:p w:rsidR="00CD29C3" w:rsidRDefault="003A7870">
          <w:pPr>
            <w:pStyle w:val="539D7BAB611B4F5C86294E8429FD258F"/>
          </w:pPr>
          <w:r>
            <w:t>Document v</w:t>
          </w:r>
          <w:r>
            <w:rPr>
              <w:rStyle w:val="PlaceholderText"/>
            </w:rPr>
            <w:t>ersion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7870"/>
    <w:rsid w:val="0029457A"/>
    <w:rsid w:val="003A7870"/>
    <w:rsid w:val="00BA795B"/>
    <w:rsid w:val="00CD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6988D0E790464C9E001971BDCDB42C">
    <w:name w:val="526988D0E790464C9E001971BDCDB42C"/>
    <w:rsid w:val="00CD29C3"/>
  </w:style>
  <w:style w:type="paragraph" w:customStyle="1" w:styleId="DocumentSubtitle">
    <w:name w:val="Document Subtitle"/>
    <w:basedOn w:val="Normal"/>
    <w:link w:val="DocumentSubtitleChar"/>
    <w:qFormat/>
    <w:rsid w:val="00CD29C3"/>
    <w:pPr>
      <w:jc w:val="center"/>
    </w:pPr>
    <w:rPr>
      <w:rFonts w:ascii="Impact" w:eastAsiaTheme="minorHAnsi" w:hAnsi="Impact"/>
      <w:color w:val="7F7F7F" w:themeColor="text1" w:themeTint="80"/>
      <w:sz w:val="60"/>
      <w:szCs w:val="60"/>
    </w:rPr>
  </w:style>
  <w:style w:type="character" w:customStyle="1" w:styleId="DocumentSubtitleChar">
    <w:name w:val="Document Subtitle Char"/>
    <w:basedOn w:val="DefaultParagraphFont"/>
    <w:link w:val="DocumentSubtitle"/>
    <w:rsid w:val="00CD29C3"/>
    <w:rPr>
      <w:rFonts w:ascii="Impact" w:eastAsiaTheme="minorHAnsi" w:hAnsi="Impact"/>
      <w:color w:val="7F7F7F" w:themeColor="text1" w:themeTint="80"/>
      <w:sz w:val="60"/>
      <w:szCs w:val="60"/>
    </w:rPr>
  </w:style>
  <w:style w:type="paragraph" w:customStyle="1" w:styleId="6BFBDF8325E24678BADEE7045FED755B">
    <w:name w:val="6BFBDF8325E24678BADEE7045FED755B"/>
    <w:rsid w:val="00CD29C3"/>
  </w:style>
  <w:style w:type="paragraph" w:customStyle="1" w:styleId="B752568A61BE4161ACC10159483C2F03">
    <w:name w:val="B752568A61BE4161ACC10159483C2F03"/>
    <w:rsid w:val="00CD29C3"/>
  </w:style>
  <w:style w:type="character" w:styleId="PlaceholderText">
    <w:name w:val="Placeholder Text"/>
    <w:basedOn w:val="DefaultParagraphFont"/>
    <w:uiPriority w:val="99"/>
    <w:semiHidden/>
    <w:rsid w:val="00CD29C3"/>
    <w:rPr>
      <w:color w:val="808080"/>
    </w:rPr>
  </w:style>
  <w:style w:type="paragraph" w:customStyle="1" w:styleId="539D7BAB611B4F5C86294E8429FD258F">
    <w:name w:val="539D7BAB611B4F5C86294E8429FD258F"/>
    <w:rsid w:val="00CD29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Avanza PowerPoint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9DCB6-5C76-4B09-BD5D-49288DCC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Avanza Document Template v 1.0</Template>
  <TotalTime>28</TotalTime>
  <Pages>112</Pages>
  <Words>39538</Words>
  <Characters>225368</Characters>
  <Application>Microsoft Office Word</Application>
  <DocSecurity>0</DocSecurity>
  <Lines>1878</Lines>
  <Paragraphs>528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Bank</vt:lpstr>
    </vt:vector>
  </TitlesOfParts>
  <Company/>
  <LinksUpToDate>false</LinksUpToDate>
  <CharactersWithSpaces>264378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Bank</dc:title>
  <dc:subject>T-24 Sample Messages</dc:subject>
  <dc:creator>avanza</dc:creator>
  <cp:lastModifiedBy>avanza</cp:lastModifiedBy>
  <cp:revision>4</cp:revision>
  <cp:lastPrinted>2013-10-09T12:50:00Z</cp:lastPrinted>
  <dcterms:created xsi:type="dcterms:W3CDTF">2013-12-17T13:36:00Z</dcterms:created>
  <dcterms:modified xsi:type="dcterms:W3CDTF">2013-12-17T14:19:00Z</dcterms:modified>
</cp:coreProperties>
</file>